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F60" w:rsidRPr="00065096" w:rsidRDefault="001E0C55" w:rsidP="001A48AD">
      <w:pPr>
        <w:pStyle w:val="Heading3"/>
        <w:tabs>
          <w:tab w:val="left" w:leader="underscore" w:pos="8505"/>
        </w:tabs>
      </w:pPr>
      <w:r w:rsidRPr="00065096">
        <w:t>Họ tên sinh viên:</w:t>
      </w:r>
      <w:r w:rsidR="00547D2E" w:rsidRPr="00065096">
        <w:t xml:space="preserve"> </w:t>
      </w:r>
      <w:r w:rsidR="005517C6">
        <w:rPr>
          <w:b w:val="0"/>
          <w:bCs/>
        </w:rPr>
        <w:t>Trần Thị Hằng</w:t>
      </w:r>
    </w:p>
    <w:p w:rsidR="001E0C55" w:rsidRDefault="001E0C55" w:rsidP="001A48AD">
      <w:pPr>
        <w:tabs>
          <w:tab w:val="left" w:leader="underscore" w:pos="8505"/>
        </w:tabs>
        <w:rPr>
          <w:b/>
        </w:rPr>
      </w:pPr>
      <w:r w:rsidRPr="00065096">
        <w:rPr>
          <w:b/>
        </w:rPr>
        <w:t xml:space="preserve">Mã sinh viên: </w:t>
      </w:r>
      <w:r w:rsidR="005517C6">
        <w:rPr>
          <w:b/>
        </w:rPr>
        <w:t>2018602612</w:t>
      </w:r>
    </w:p>
    <w:p w:rsidR="008873B7" w:rsidRDefault="008873B7" w:rsidP="008873B7">
      <w:pPr>
        <w:numPr>
          <w:ilvl w:val="0"/>
          <w:numId w:val="15"/>
        </w:numPr>
        <w:spacing w:before="0" w:after="0"/>
        <w:jc w:val="left"/>
      </w:pPr>
      <w:r>
        <w:t>Ảnh chụp</w:t>
      </w:r>
      <w:r w:rsidR="00A5517C">
        <w:t xml:space="preserve"> chạy</w:t>
      </w:r>
      <w:r>
        <w:t xml:space="preserve"> view </w:t>
      </w:r>
      <w:r w:rsidR="00A5517C">
        <w:t>Trang chủ</w:t>
      </w:r>
    </w:p>
    <w:p w:rsidR="009003A2" w:rsidRDefault="006A6E7B" w:rsidP="008873B7">
      <w:pPr>
        <w:spacing w:before="0" w:after="0"/>
        <w:jc w:val="left"/>
      </w:pPr>
      <w:r>
        <w:rPr>
          <w:noProof/>
        </w:rPr>
        <w:drawing>
          <wp:inline distT="0" distB="0" distL="0" distR="0" wp14:anchorId="5634717E" wp14:editId="3727DE0F">
            <wp:extent cx="5760720" cy="1866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3B7" w:rsidRDefault="008873B7" w:rsidP="008873B7">
      <w:pPr>
        <w:numPr>
          <w:ilvl w:val="0"/>
          <w:numId w:val="15"/>
        </w:numPr>
        <w:spacing w:before="0" w:after="0"/>
        <w:jc w:val="left"/>
      </w:pPr>
      <w:r>
        <w:t xml:space="preserve">Ảnh chụp view </w:t>
      </w:r>
      <w:r w:rsidR="002E2AD6">
        <w:t xml:space="preserve">Form </w:t>
      </w:r>
      <w:r w:rsidR="009C3F61">
        <w:t>Đăng ký chưa nhập gì kích vào nút Gửi đăng ký</w:t>
      </w:r>
    </w:p>
    <w:p w:rsidR="009003A2" w:rsidRDefault="001B71E0" w:rsidP="00C66687">
      <w:pPr>
        <w:spacing w:before="0" w:after="0"/>
        <w:jc w:val="left"/>
        <w:rPr>
          <w:noProof/>
        </w:rPr>
      </w:pPr>
      <w:r w:rsidRPr="00615C0B">
        <w:rPr>
          <w:noProof/>
        </w:rPr>
        <w:drawing>
          <wp:inline distT="0" distB="0" distL="0" distR="0">
            <wp:extent cx="5760720" cy="5425440"/>
            <wp:effectExtent l="0" t="0" r="0" b="3810"/>
            <wp:docPr id="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A2" w:rsidRDefault="001B71E0" w:rsidP="0031366B">
      <w:pPr>
        <w:spacing w:before="0" w:after="0"/>
        <w:ind w:left="-142"/>
        <w:jc w:val="left"/>
      </w:pPr>
      <w:r w:rsidRPr="00615C0B">
        <w:rPr>
          <w:noProof/>
        </w:rPr>
        <w:lastRenderedPageBreak/>
        <w:drawing>
          <wp:inline distT="0" distB="0" distL="0" distR="0">
            <wp:extent cx="5760720" cy="2819400"/>
            <wp:effectExtent l="0" t="0" r="0" b="0"/>
            <wp:docPr id="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B7" w:rsidRDefault="008873B7" w:rsidP="002E2AD6">
      <w:pPr>
        <w:pStyle w:val="ListParagraph"/>
        <w:spacing w:before="0"/>
        <w:rPr>
          <w:noProof/>
        </w:rPr>
      </w:pPr>
    </w:p>
    <w:p w:rsidR="00C66687" w:rsidRDefault="00C66687" w:rsidP="002E2AD6">
      <w:pPr>
        <w:pStyle w:val="ListParagraph"/>
        <w:spacing w:before="0"/>
      </w:pPr>
    </w:p>
    <w:p w:rsidR="008873B7" w:rsidRPr="00020993" w:rsidRDefault="008873B7" w:rsidP="00501B3B">
      <w:pPr>
        <w:numPr>
          <w:ilvl w:val="0"/>
          <w:numId w:val="15"/>
        </w:numPr>
        <w:spacing w:before="0" w:after="0"/>
        <w:jc w:val="left"/>
        <w:rPr>
          <w:b/>
        </w:rPr>
      </w:pPr>
      <w:r>
        <w:t xml:space="preserve">Ảnh chụp view </w:t>
      </w:r>
      <w:r w:rsidR="00020993">
        <w:t xml:space="preserve">view </w:t>
      </w:r>
      <w:r w:rsidR="002E2AD6">
        <w:t xml:space="preserve">Form </w:t>
      </w:r>
      <w:r w:rsidR="00020993">
        <w:t>Đăng ký nhập thông tin cá nhân của bạn</w:t>
      </w:r>
    </w:p>
    <w:p w:rsidR="00020993" w:rsidRPr="00020993" w:rsidRDefault="00020993" w:rsidP="005517C6">
      <w:pPr>
        <w:spacing w:before="0" w:after="0"/>
        <w:ind w:left="284" w:right="-284"/>
        <w:jc w:val="left"/>
        <w:rPr>
          <w:b/>
        </w:rPr>
      </w:pPr>
    </w:p>
    <w:p w:rsidR="008873B7" w:rsidRPr="001C1F1C" w:rsidRDefault="001B71E0" w:rsidP="0031366B">
      <w:pPr>
        <w:spacing w:before="0" w:after="0"/>
        <w:jc w:val="left"/>
        <w:rPr>
          <w:b/>
        </w:rPr>
      </w:pPr>
      <w:r w:rsidRPr="00615C0B">
        <w:rPr>
          <w:noProof/>
        </w:rPr>
        <w:lastRenderedPageBreak/>
        <w:drawing>
          <wp:inline distT="0" distB="0" distL="0" distR="0">
            <wp:extent cx="5760720" cy="8572500"/>
            <wp:effectExtent l="0" t="0" r="0" b="0"/>
            <wp:docPr id="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57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B7" w:rsidRDefault="008873B7" w:rsidP="002E2AD6">
      <w:pPr>
        <w:numPr>
          <w:ilvl w:val="0"/>
          <w:numId w:val="15"/>
        </w:numPr>
        <w:spacing w:before="0" w:after="0"/>
        <w:jc w:val="left"/>
      </w:pPr>
      <w:r>
        <w:lastRenderedPageBreak/>
        <w:t xml:space="preserve">Ảnh chụp view </w:t>
      </w:r>
      <w:r w:rsidR="002E2AD6">
        <w:t>Kết quả đăng ký sau khi kích vào nút Gửi đăng ký với các thông tin đã nhập ở mục 3.</w:t>
      </w:r>
    </w:p>
    <w:p w:rsidR="002E2AD6" w:rsidRDefault="001B71E0" w:rsidP="002E2AD6">
      <w:pPr>
        <w:spacing w:before="0" w:after="0"/>
        <w:jc w:val="left"/>
      </w:pPr>
      <w:r w:rsidRPr="00615C0B">
        <w:rPr>
          <w:noProof/>
        </w:rPr>
        <w:drawing>
          <wp:inline distT="0" distB="0" distL="0" distR="0">
            <wp:extent cx="5760720" cy="7696200"/>
            <wp:effectExtent l="0" t="0" r="0" b="0"/>
            <wp:docPr id="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73B7" w:rsidRDefault="008873B7" w:rsidP="008873B7">
      <w:pPr>
        <w:spacing w:before="0" w:after="0"/>
        <w:jc w:val="left"/>
      </w:pPr>
    </w:p>
    <w:p w:rsidR="002E2AD6" w:rsidRPr="001C1F1C" w:rsidRDefault="002E2AD6" w:rsidP="002E2AD6">
      <w:pPr>
        <w:spacing w:before="0" w:after="0"/>
        <w:jc w:val="left"/>
        <w:rPr>
          <w:b/>
        </w:rPr>
      </w:pPr>
    </w:p>
    <w:p w:rsidR="002E2AD6" w:rsidRDefault="002E2AD6" w:rsidP="002E2AD6">
      <w:pPr>
        <w:numPr>
          <w:ilvl w:val="0"/>
          <w:numId w:val="15"/>
        </w:numPr>
        <w:spacing w:before="0" w:after="0"/>
        <w:jc w:val="left"/>
      </w:pPr>
      <w:r>
        <w:lastRenderedPageBreak/>
        <w:t xml:space="preserve">Ảnh chụp code của Model và </w:t>
      </w:r>
      <w:r w:rsidRPr="002E2AD6">
        <w:t xml:space="preserve">EditorTemplates </w:t>
      </w:r>
      <w:r>
        <w:t xml:space="preserve">và </w:t>
      </w:r>
      <w:r w:rsidRPr="002E2AD6">
        <w:t xml:space="preserve">DisplayTemplate </w:t>
      </w:r>
      <w:r>
        <w:t>nếu làm được.</w:t>
      </w:r>
    </w:p>
    <w:p w:rsidR="007D4DB5" w:rsidRDefault="007D4DB5" w:rsidP="007D4DB5">
      <w:pPr>
        <w:spacing w:before="0" w:after="0"/>
        <w:ind w:left="-142"/>
        <w:jc w:val="left"/>
      </w:pPr>
      <w:r>
        <w:rPr>
          <w:noProof/>
        </w:rPr>
        <w:drawing>
          <wp:inline distT="0" distB="0" distL="0" distR="0" wp14:anchorId="5C198A56" wp14:editId="26961BA9">
            <wp:extent cx="5867400" cy="3581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DB5" w:rsidRPr="00EB7C07" w:rsidRDefault="007D4DB5" w:rsidP="007D4DB5">
      <w:pPr>
        <w:spacing w:before="0" w:after="0"/>
        <w:ind w:left="-142"/>
        <w:jc w:val="left"/>
      </w:pPr>
      <w:r>
        <w:rPr>
          <w:noProof/>
        </w:rPr>
        <w:drawing>
          <wp:inline distT="0" distB="0" distL="0" distR="0" wp14:anchorId="1DBCF211" wp14:editId="4B0B58F5">
            <wp:extent cx="591312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1312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E2AD6" w:rsidRDefault="002E2AD6" w:rsidP="002E2AD6">
      <w:pPr>
        <w:spacing w:before="0" w:after="0"/>
        <w:ind w:left="360"/>
        <w:jc w:val="left"/>
      </w:pPr>
    </w:p>
    <w:p w:rsidR="008873B7" w:rsidRDefault="001B71E0" w:rsidP="001A48AD">
      <w:pPr>
        <w:tabs>
          <w:tab w:val="left" w:leader="underscore" w:pos="8505"/>
        </w:tabs>
        <w:rPr>
          <w:noProof/>
        </w:rPr>
      </w:pPr>
      <w:r w:rsidRPr="00615C0B">
        <w:rPr>
          <w:noProof/>
        </w:rPr>
        <w:lastRenderedPageBreak/>
        <w:drawing>
          <wp:inline distT="0" distB="0" distL="0" distR="0">
            <wp:extent cx="5760720" cy="2956560"/>
            <wp:effectExtent l="0" t="0" r="0" b="0"/>
            <wp:docPr id="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7C6" w:rsidRDefault="001B71E0" w:rsidP="001A48AD">
      <w:pPr>
        <w:tabs>
          <w:tab w:val="left" w:leader="underscore" w:pos="8505"/>
        </w:tabs>
        <w:rPr>
          <w:b/>
        </w:rPr>
      </w:pPr>
      <w:r w:rsidRPr="00615C0B">
        <w:rPr>
          <w:noProof/>
        </w:rPr>
        <w:drawing>
          <wp:inline distT="0" distB="0" distL="0" distR="0">
            <wp:extent cx="5753100" cy="3192780"/>
            <wp:effectExtent l="0" t="0" r="0" b="7620"/>
            <wp:docPr id="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517C6" w:rsidSect="002E2AD6">
      <w:headerReference w:type="default" r:id="rId16"/>
      <w:footerReference w:type="default" r:id="rId17"/>
      <w:pgSz w:w="11907" w:h="16840" w:code="9"/>
      <w:pgMar w:top="1134" w:right="1134" w:bottom="1134" w:left="1701" w:header="720" w:footer="448" w:gutter="0"/>
      <w:cols w:space="720"/>
      <w:noEndnote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0B89" w:rsidRDefault="00730B89" w:rsidP="001E32BB">
      <w:pPr>
        <w:spacing w:after="0" w:line="240" w:lineRule="auto"/>
      </w:pPr>
      <w:r>
        <w:separator/>
      </w:r>
    </w:p>
  </w:endnote>
  <w:endnote w:type="continuationSeparator" w:id="0">
    <w:p w:rsidR="00730B89" w:rsidRDefault="00730B89" w:rsidP="001E32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5BA3" w:rsidRDefault="001A48AD" w:rsidP="00B05BA3">
    <w:pPr>
      <w:pStyle w:val="Header"/>
      <w:pBdr>
        <w:top w:val="single" w:sz="4" w:space="1" w:color="auto"/>
      </w:pBdr>
      <w:rPr>
        <w:sz w:val="24"/>
        <w:szCs w:val="18"/>
      </w:rPr>
    </w:pPr>
    <w:r>
      <w:rPr>
        <w:sz w:val="24"/>
        <w:szCs w:val="18"/>
      </w:rPr>
      <w:t xml:space="preserve">CreateDate: 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CREATEDATE  \@ "M/d/yyyy h:mm:ss am/pm"  \* MERGEFORMAT </w:instrText>
    </w:r>
    <w:r>
      <w:rPr>
        <w:sz w:val="24"/>
        <w:szCs w:val="18"/>
      </w:rPr>
      <w:fldChar w:fldCharType="separate"/>
    </w:r>
    <w:r w:rsidR="008873B7">
      <w:rPr>
        <w:noProof/>
        <w:sz w:val="24"/>
        <w:szCs w:val="18"/>
      </w:rPr>
      <w:t>6/24/2021 12:27:00 PM</w:t>
    </w:r>
    <w:r>
      <w:rPr>
        <w:sz w:val="24"/>
        <w:szCs w:val="18"/>
      </w:rPr>
      <w:fldChar w:fldCharType="end"/>
    </w:r>
    <w:r>
      <w:rPr>
        <w:sz w:val="24"/>
        <w:szCs w:val="18"/>
      </w:rPr>
      <w:t xml:space="preserve"> </w:t>
    </w:r>
    <w:r w:rsidR="00B05BA3">
      <w:rPr>
        <w:sz w:val="24"/>
        <w:szCs w:val="18"/>
      </w:rPr>
      <w:t xml:space="preserve">                                           </w:t>
    </w:r>
    <w:r>
      <w:rPr>
        <w:sz w:val="24"/>
        <w:szCs w:val="18"/>
      </w:rPr>
      <w:t xml:space="preserve">  UserName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USERADDRESS   \* MERGEFORMAT </w:instrText>
    </w:r>
    <w:r>
      <w:rPr>
        <w:sz w:val="24"/>
        <w:szCs w:val="18"/>
      </w:rPr>
      <w:fldChar w:fldCharType="end"/>
    </w:r>
    <w:r>
      <w:rPr>
        <w:sz w:val="24"/>
        <w:szCs w:val="18"/>
      </w:rPr>
      <w:t xml:space="preserve">: 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USERNAME   \* MERGEFORMAT </w:instrText>
    </w:r>
    <w:r>
      <w:rPr>
        <w:sz w:val="24"/>
        <w:szCs w:val="18"/>
      </w:rPr>
      <w:fldChar w:fldCharType="separate"/>
    </w:r>
    <w:r w:rsidR="008873B7">
      <w:rPr>
        <w:noProof/>
        <w:sz w:val="24"/>
        <w:szCs w:val="18"/>
      </w:rPr>
      <w:t>Ngô Thị Bích Thúy</w:t>
    </w:r>
    <w:r>
      <w:rPr>
        <w:sz w:val="24"/>
        <w:szCs w:val="18"/>
      </w:rPr>
      <w:fldChar w:fldCharType="end"/>
    </w:r>
  </w:p>
  <w:p w:rsidR="001E32BB" w:rsidRPr="001E0C55" w:rsidRDefault="001A48AD" w:rsidP="0059647F">
    <w:pPr>
      <w:pStyle w:val="Header"/>
      <w:rPr>
        <w:sz w:val="24"/>
        <w:szCs w:val="18"/>
      </w:rPr>
    </w:pPr>
    <w:r>
      <w:rPr>
        <w:sz w:val="24"/>
        <w:szCs w:val="18"/>
      </w:rPr>
      <w:t xml:space="preserve"> </w:t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USERADDRESS   \* MERGEFORMAT </w:instrText>
    </w:r>
    <w:r>
      <w:rPr>
        <w:sz w:val="24"/>
        <w:szCs w:val="18"/>
      </w:rPr>
      <w:fldChar w:fldCharType="end"/>
    </w:r>
    <w:r>
      <w:rPr>
        <w:sz w:val="24"/>
        <w:szCs w:val="18"/>
      </w:rPr>
      <w:fldChar w:fldCharType="begin"/>
    </w:r>
    <w:r>
      <w:rPr>
        <w:sz w:val="24"/>
        <w:szCs w:val="18"/>
      </w:rPr>
      <w:instrText xml:space="preserve"> TEMPLATE  \p  \* MERGEFORMAT </w:instrText>
    </w:r>
    <w:r>
      <w:rPr>
        <w:sz w:val="24"/>
        <w:szCs w:val="18"/>
      </w:rPr>
      <w:fldChar w:fldCharType="separate"/>
    </w:r>
    <w:r w:rsidR="008873B7">
      <w:rPr>
        <w:noProof/>
        <w:sz w:val="24"/>
        <w:szCs w:val="18"/>
      </w:rPr>
      <w:t>F:\MyData\aCacLopKhoaTin\LapTrinhUD_CSDL tren Web\Slide_MVC_2020\!Online\Buoi4\TemplateBaiktraso2_Cntt2.dot</w:t>
    </w:r>
    <w:r>
      <w:rPr>
        <w:sz w:val="24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0B89" w:rsidRDefault="00730B89" w:rsidP="001E32BB">
      <w:pPr>
        <w:spacing w:after="0" w:line="240" w:lineRule="auto"/>
      </w:pPr>
      <w:r>
        <w:separator/>
      </w:r>
    </w:p>
  </w:footnote>
  <w:footnote w:type="continuationSeparator" w:id="0">
    <w:p w:rsidR="00730B89" w:rsidRDefault="00730B89" w:rsidP="001E32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647F" w:rsidRPr="001B2D80" w:rsidRDefault="001B71E0" w:rsidP="001B2D80">
    <w:pPr>
      <w:pStyle w:val="Header"/>
      <w:pBdr>
        <w:bottom w:val="single" w:sz="4" w:space="1" w:color="auto"/>
      </w:pBdr>
      <w:spacing w:after="120"/>
      <w:rPr>
        <w:i/>
        <w:iCs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-121920</wp:posOffset>
          </wp:positionV>
          <wp:extent cx="586740" cy="258445"/>
          <wp:effectExtent l="0" t="0" r="0" b="0"/>
          <wp:wrapNone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740" cy="258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55B0">
      <w:rPr>
        <w:i/>
        <w:iCs/>
        <w:sz w:val="24"/>
        <w:szCs w:val="20"/>
      </w:rPr>
      <w:t>Bài thực hành số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5CF"/>
    <w:multiLevelType w:val="hybridMultilevel"/>
    <w:tmpl w:val="B706D0E0"/>
    <w:lvl w:ilvl="0" w:tplc="A176BB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66C0D"/>
    <w:multiLevelType w:val="hybridMultilevel"/>
    <w:tmpl w:val="1C66E61A"/>
    <w:lvl w:ilvl="0" w:tplc="9A648FF4">
      <w:start w:val="1"/>
      <w:numFmt w:val="lowerLetter"/>
      <w:pStyle w:val="Heading5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4166D"/>
    <w:multiLevelType w:val="multilevel"/>
    <w:tmpl w:val="285EE0F8"/>
    <w:lvl w:ilvl="0">
      <w:start w:val="1"/>
      <w:numFmt w:val="none"/>
      <w:pStyle w:val="Heading1"/>
      <w:suff w:val="space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F11027C"/>
    <w:multiLevelType w:val="hybridMultilevel"/>
    <w:tmpl w:val="EBC6BFB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701006"/>
    <w:multiLevelType w:val="hybridMultilevel"/>
    <w:tmpl w:val="5C325778"/>
    <w:lvl w:ilvl="0" w:tplc="189C7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E27A54"/>
    <w:multiLevelType w:val="hybridMultilevel"/>
    <w:tmpl w:val="8C2052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50954FE"/>
    <w:multiLevelType w:val="hybridMultilevel"/>
    <w:tmpl w:val="ADA4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85C1F"/>
    <w:multiLevelType w:val="hybridMultilevel"/>
    <w:tmpl w:val="B706D0E0"/>
    <w:lvl w:ilvl="0" w:tplc="A176BB08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EC37143"/>
    <w:multiLevelType w:val="hybridMultilevel"/>
    <w:tmpl w:val="CF3CC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93568"/>
    <w:multiLevelType w:val="hybridMultilevel"/>
    <w:tmpl w:val="A1AE1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FDB78E6"/>
    <w:multiLevelType w:val="hybridMultilevel"/>
    <w:tmpl w:val="ADFAC2DA"/>
    <w:lvl w:ilvl="0" w:tplc="E3780EF2">
      <w:start w:val="1"/>
      <w:numFmt w:val="decimal"/>
      <w:pStyle w:val="Heading4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 w15:restartNumberingAfterBreak="0">
    <w:nsid w:val="6FDE6D47"/>
    <w:multiLevelType w:val="hybridMultilevel"/>
    <w:tmpl w:val="ADA41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6745AA"/>
    <w:multiLevelType w:val="hybridMultilevel"/>
    <w:tmpl w:val="46ACC5D4"/>
    <w:lvl w:ilvl="0" w:tplc="92C41524">
      <w:start w:val="1"/>
      <w:numFmt w:val="decimal"/>
      <w:pStyle w:val="Heading2"/>
      <w:lvlText w:val="Bài tập 10.%1."/>
      <w:lvlJc w:val="left"/>
      <w:pPr>
        <w:ind w:left="360" w:hanging="360"/>
      </w:pPr>
      <w:rPr>
        <w:rFonts w:ascii="Times New Roman" w:hAnsi="Times New Roman" w:hint="default"/>
        <w:b/>
        <w:i w:val="0"/>
        <w:caps w:val="0"/>
        <w:sz w:val="28"/>
        <w:u w:val="single" w:color="17365D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2"/>
  </w:num>
  <w:num w:numId="3">
    <w:abstractNumId w:val="10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5"/>
  </w:num>
  <w:num w:numId="7">
    <w:abstractNumId w:val="3"/>
  </w:num>
  <w:num w:numId="8">
    <w:abstractNumId w:val="6"/>
  </w:num>
  <w:num w:numId="9">
    <w:abstractNumId w:val="8"/>
  </w:num>
  <w:num w:numId="10">
    <w:abstractNumId w:val="11"/>
  </w:num>
  <w:num w:numId="11">
    <w:abstractNumId w:val="10"/>
    <w:lvlOverride w:ilvl="0">
      <w:startOverride w:val="1"/>
    </w:lvlOverride>
  </w:num>
  <w:num w:numId="12">
    <w:abstractNumId w:val="10"/>
    <w:lvlOverride w:ilvl="0">
      <w:startOverride w:val="1"/>
    </w:lvlOverride>
  </w:num>
  <w:num w:numId="13">
    <w:abstractNumId w:val="10"/>
    <w:lvlOverride w:ilvl="0">
      <w:startOverride w:val="1"/>
    </w:lvlOverride>
  </w:num>
  <w:num w:numId="14">
    <w:abstractNumId w:val="4"/>
  </w:num>
  <w:num w:numId="15">
    <w:abstractNumId w:val="7"/>
  </w:num>
  <w:num w:numId="16">
    <w:abstractNumId w:val="0"/>
  </w:num>
  <w:num w:numId="17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rawingGridVerticalSpacing w:val="299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B7"/>
    <w:rsid w:val="00007BB7"/>
    <w:rsid w:val="0001314F"/>
    <w:rsid w:val="00020993"/>
    <w:rsid w:val="00023665"/>
    <w:rsid w:val="00023D84"/>
    <w:rsid w:val="00042E50"/>
    <w:rsid w:val="00056D3C"/>
    <w:rsid w:val="00065096"/>
    <w:rsid w:val="00076C57"/>
    <w:rsid w:val="000810A0"/>
    <w:rsid w:val="00082117"/>
    <w:rsid w:val="00082DF1"/>
    <w:rsid w:val="00084C10"/>
    <w:rsid w:val="00092D6F"/>
    <w:rsid w:val="000A30D6"/>
    <w:rsid w:val="000A6E8D"/>
    <w:rsid w:val="000A7AF0"/>
    <w:rsid w:val="000B3879"/>
    <w:rsid w:val="000B6B20"/>
    <w:rsid w:val="000D03EA"/>
    <w:rsid w:val="000D6FF0"/>
    <w:rsid w:val="0011177E"/>
    <w:rsid w:val="001235DF"/>
    <w:rsid w:val="00123AC9"/>
    <w:rsid w:val="00135EBE"/>
    <w:rsid w:val="001469C1"/>
    <w:rsid w:val="0016483A"/>
    <w:rsid w:val="00181102"/>
    <w:rsid w:val="001A48AD"/>
    <w:rsid w:val="001B030D"/>
    <w:rsid w:val="001B2D80"/>
    <w:rsid w:val="001B71E0"/>
    <w:rsid w:val="001C41F3"/>
    <w:rsid w:val="001C4EE7"/>
    <w:rsid w:val="001E021A"/>
    <w:rsid w:val="001E0C55"/>
    <w:rsid w:val="001E21A7"/>
    <w:rsid w:val="001E32BB"/>
    <w:rsid w:val="001F1AC3"/>
    <w:rsid w:val="00202B57"/>
    <w:rsid w:val="0021135C"/>
    <w:rsid w:val="00216D21"/>
    <w:rsid w:val="00235325"/>
    <w:rsid w:val="00235CF6"/>
    <w:rsid w:val="0024088D"/>
    <w:rsid w:val="00253081"/>
    <w:rsid w:val="00256B8E"/>
    <w:rsid w:val="00277834"/>
    <w:rsid w:val="002831F8"/>
    <w:rsid w:val="002838F3"/>
    <w:rsid w:val="00292549"/>
    <w:rsid w:val="002C6712"/>
    <w:rsid w:val="002E2AD6"/>
    <w:rsid w:val="002F6B83"/>
    <w:rsid w:val="00303A9D"/>
    <w:rsid w:val="0031366B"/>
    <w:rsid w:val="003166BA"/>
    <w:rsid w:val="00324596"/>
    <w:rsid w:val="00380601"/>
    <w:rsid w:val="003D1FDA"/>
    <w:rsid w:val="003F0349"/>
    <w:rsid w:val="003F7FCB"/>
    <w:rsid w:val="004006BF"/>
    <w:rsid w:val="0040682D"/>
    <w:rsid w:val="004077E0"/>
    <w:rsid w:val="004151A0"/>
    <w:rsid w:val="004312CC"/>
    <w:rsid w:val="00434F38"/>
    <w:rsid w:val="00451436"/>
    <w:rsid w:val="004542F2"/>
    <w:rsid w:val="00467F72"/>
    <w:rsid w:val="00472E93"/>
    <w:rsid w:val="00487194"/>
    <w:rsid w:val="004876C0"/>
    <w:rsid w:val="004908F2"/>
    <w:rsid w:val="004931BA"/>
    <w:rsid w:val="004B663F"/>
    <w:rsid w:val="004B6ED3"/>
    <w:rsid w:val="004D4D4C"/>
    <w:rsid w:val="0050048F"/>
    <w:rsid w:val="00501B3B"/>
    <w:rsid w:val="00510769"/>
    <w:rsid w:val="005233D2"/>
    <w:rsid w:val="0053299C"/>
    <w:rsid w:val="005355AE"/>
    <w:rsid w:val="005459E2"/>
    <w:rsid w:val="00547D2E"/>
    <w:rsid w:val="00550C9D"/>
    <w:rsid w:val="005517C6"/>
    <w:rsid w:val="00557DD7"/>
    <w:rsid w:val="005818B6"/>
    <w:rsid w:val="0058258C"/>
    <w:rsid w:val="0059647F"/>
    <w:rsid w:val="005A33D8"/>
    <w:rsid w:val="005B160C"/>
    <w:rsid w:val="005B3F7F"/>
    <w:rsid w:val="005C1A0C"/>
    <w:rsid w:val="005D3733"/>
    <w:rsid w:val="005D6D00"/>
    <w:rsid w:val="005E6BD9"/>
    <w:rsid w:val="006176A9"/>
    <w:rsid w:val="00636BE4"/>
    <w:rsid w:val="00643CF4"/>
    <w:rsid w:val="00645880"/>
    <w:rsid w:val="00651C67"/>
    <w:rsid w:val="00673A96"/>
    <w:rsid w:val="00677961"/>
    <w:rsid w:val="00682FBF"/>
    <w:rsid w:val="00685407"/>
    <w:rsid w:val="00686700"/>
    <w:rsid w:val="00696F0F"/>
    <w:rsid w:val="006A6E7B"/>
    <w:rsid w:val="006C5306"/>
    <w:rsid w:val="006D26A8"/>
    <w:rsid w:val="006E75DC"/>
    <w:rsid w:val="006F2EDD"/>
    <w:rsid w:val="006F5218"/>
    <w:rsid w:val="00715C6F"/>
    <w:rsid w:val="00730B89"/>
    <w:rsid w:val="00732D42"/>
    <w:rsid w:val="00755436"/>
    <w:rsid w:val="0076475D"/>
    <w:rsid w:val="007718E6"/>
    <w:rsid w:val="00777324"/>
    <w:rsid w:val="007773C6"/>
    <w:rsid w:val="00787FD3"/>
    <w:rsid w:val="007C5110"/>
    <w:rsid w:val="007D4DB5"/>
    <w:rsid w:val="007D78DA"/>
    <w:rsid w:val="007F6DB6"/>
    <w:rsid w:val="008023B8"/>
    <w:rsid w:val="008025DA"/>
    <w:rsid w:val="008325C5"/>
    <w:rsid w:val="00855281"/>
    <w:rsid w:val="00871F60"/>
    <w:rsid w:val="008873B7"/>
    <w:rsid w:val="0089175D"/>
    <w:rsid w:val="008A10DB"/>
    <w:rsid w:val="008A5230"/>
    <w:rsid w:val="008B1B7F"/>
    <w:rsid w:val="008C62D0"/>
    <w:rsid w:val="008D6A3E"/>
    <w:rsid w:val="008E0E12"/>
    <w:rsid w:val="009003A2"/>
    <w:rsid w:val="00936FE5"/>
    <w:rsid w:val="00986D88"/>
    <w:rsid w:val="00986F94"/>
    <w:rsid w:val="009A1DEA"/>
    <w:rsid w:val="009A4D8D"/>
    <w:rsid w:val="009A5F10"/>
    <w:rsid w:val="009A61B5"/>
    <w:rsid w:val="009B1F8B"/>
    <w:rsid w:val="009C3F61"/>
    <w:rsid w:val="009C5EC5"/>
    <w:rsid w:val="009C6A8E"/>
    <w:rsid w:val="009D24C4"/>
    <w:rsid w:val="009D4F56"/>
    <w:rsid w:val="009F368B"/>
    <w:rsid w:val="00A2124A"/>
    <w:rsid w:val="00A47238"/>
    <w:rsid w:val="00A51A0C"/>
    <w:rsid w:val="00A51E05"/>
    <w:rsid w:val="00A54288"/>
    <w:rsid w:val="00A5517C"/>
    <w:rsid w:val="00A60031"/>
    <w:rsid w:val="00A66B98"/>
    <w:rsid w:val="00A740E2"/>
    <w:rsid w:val="00A938EC"/>
    <w:rsid w:val="00A940C1"/>
    <w:rsid w:val="00AA5A79"/>
    <w:rsid w:val="00AB354D"/>
    <w:rsid w:val="00AB6A74"/>
    <w:rsid w:val="00AB7043"/>
    <w:rsid w:val="00AC01F9"/>
    <w:rsid w:val="00AE0AD2"/>
    <w:rsid w:val="00AE2C0D"/>
    <w:rsid w:val="00AF6683"/>
    <w:rsid w:val="00B05BA3"/>
    <w:rsid w:val="00B10FD9"/>
    <w:rsid w:val="00B1445A"/>
    <w:rsid w:val="00B35694"/>
    <w:rsid w:val="00B41880"/>
    <w:rsid w:val="00B451A2"/>
    <w:rsid w:val="00B56B2B"/>
    <w:rsid w:val="00B6734B"/>
    <w:rsid w:val="00B77E44"/>
    <w:rsid w:val="00B81016"/>
    <w:rsid w:val="00B81561"/>
    <w:rsid w:val="00BB2812"/>
    <w:rsid w:val="00BB4F1A"/>
    <w:rsid w:val="00BC0518"/>
    <w:rsid w:val="00BC72A8"/>
    <w:rsid w:val="00BD6451"/>
    <w:rsid w:val="00BE7418"/>
    <w:rsid w:val="00C1207E"/>
    <w:rsid w:val="00C17491"/>
    <w:rsid w:val="00C607AE"/>
    <w:rsid w:val="00C6235B"/>
    <w:rsid w:val="00C6419B"/>
    <w:rsid w:val="00C66687"/>
    <w:rsid w:val="00C855B0"/>
    <w:rsid w:val="00C923E6"/>
    <w:rsid w:val="00C972B6"/>
    <w:rsid w:val="00CB4F04"/>
    <w:rsid w:val="00CC401D"/>
    <w:rsid w:val="00CC5982"/>
    <w:rsid w:val="00CD6962"/>
    <w:rsid w:val="00CF63DE"/>
    <w:rsid w:val="00D02DDE"/>
    <w:rsid w:val="00D36A9D"/>
    <w:rsid w:val="00D37EA8"/>
    <w:rsid w:val="00D46C54"/>
    <w:rsid w:val="00D56409"/>
    <w:rsid w:val="00D67202"/>
    <w:rsid w:val="00D75A43"/>
    <w:rsid w:val="00D81E65"/>
    <w:rsid w:val="00D879FA"/>
    <w:rsid w:val="00DA3CA2"/>
    <w:rsid w:val="00DB68DF"/>
    <w:rsid w:val="00DC2272"/>
    <w:rsid w:val="00DE2DCB"/>
    <w:rsid w:val="00DF6B1E"/>
    <w:rsid w:val="00E07B35"/>
    <w:rsid w:val="00E14EA6"/>
    <w:rsid w:val="00E77699"/>
    <w:rsid w:val="00EA7924"/>
    <w:rsid w:val="00EB4642"/>
    <w:rsid w:val="00EC3E90"/>
    <w:rsid w:val="00EE6389"/>
    <w:rsid w:val="00EF19A5"/>
    <w:rsid w:val="00EF7809"/>
    <w:rsid w:val="00F0476C"/>
    <w:rsid w:val="00F173BF"/>
    <w:rsid w:val="00F37D48"/>
    <w:rsid w:val="00F4192A"/>
    <w:rsid w:val="00F4728F"/>
    <w:rsid w:val="00F80E38"/>
    <w:rsid w:val="00F80E5C"/>
    <w:rsid w:val="00FB0A2A"/>
    <w:rsid w:val="00FD299E"/>
    <w:rsid w:val="00FD4280"/>
    <w:rsid w:val="00FD5B26"/>
    <w:rsid w:val="00FF5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A5490"/>
  <w15:chartTrackingRefBased/>
  <w15:docId w15:val="{38998BB0-7079-458D-A434-78810EE69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25DA"/>
    <w:pPr>
      <w:spacing w:before="60" w:after="60" w:line="312" w:lineRule="auto"/>
      <w:jc w:val="both"/>
    </w:pPr>
    <w:rPr>
      <w:rFonts w:ascii="Times New Roman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E8D"/>
    <w:pPr>
      <w:keepNext/>
      <w:keepLines/>
      <w:numPr>
        <w:numId w:val="1"/>
      </w:numPr>
      <w:spacing w:before="240" w:after="240"/>
      <w:jc w:val="center"/>
      <w:outlineLvl w:val="0"/>
    </w:pPr>
    <w:rPr>
      <w:rFonts w:eastAsia="Times New Roman"/>
      <w:b/>
      <w:caps/>
      <w:color w:val="E36C0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5DA"/>
    <w:pPr>
      <w:keepNext/>
      <w:keepLines/>
      <w:numPr>
        <w:numId w:val="2"/>
      </w:numPr>
      <w:spacing w:before="120" w:after="120"/>
      <w:outlineLvl w:val="1"/>
    </w:pPr>
    <w:rPr>
      <w:rFonts w:eastAsia="Times New Roman"/>
      <w:b/>
      <w:color w:val="24406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7194"/>
    <w:pPr>
      <w:keepNext/>
      <w:keepLines/>
      <w:spacing w:before="120" w:after="120"/>
      <w:outlineLvl w:val="2"/>
    </w:pPr>
    <w:rPr>
      <w:rFonts w:ascii="Cambria" w:eastAsia="Times New Roman" w:hAnsi="Cambria"/>
      <w:b/>
      <w:color w:val="243F6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3733"/>
    <w:pPr>
      <w:keepNext/>
      <w:keepLines/>
      <w:numPr>
        <w:numId w:val="3"/>
      </w:numPr>
      <w:spacing w:before="40" w:after="0"/>
      <w:outlineLvl w:val="3"/>
    </w:pPr>
    <w:rPr>
      <w:rFonts w:eastAsia="Times New Roman"/>
      <w:b/>
      <w:i/>
      <w:iCs/>
      <w:color w:val="C00000"/>
      <w:sz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D3733"/>
    <w:pPr>
      <w:keepNext/>
      <w:keepLines/>
      <w:numPr>
        <w:numId w:val="4"/>
      </w:numPr>
      <w:spacing w:before="40" w:after="0"/>
      <w:outlineLvl w:val="4"/>
    </w:pPr>
    <w:rPr>
      <w:rFonts w:eastAsia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uiPriority w:val="22"/>
    <w:qFormat/>
    <w:rsid w:val="00AA5A79"/>
    <w:rPr>
      <w:b/>
      <w:bCs/>
    </w:rPr>
  </w:style>
  <w:style w:type="character" w:customStyle="1" w:styleId="jlqj4b">
    <w:name w:val="jlqj4b"/>
    <w:basedOn w:val="DefaultParagraphFont"/>
    <w:rsid w:val="00AA5A79"/>
  </w:style>
  <w:style w:type="character" w:customStyle="1" w:styleId="string">
    <w:name w:val="string"/>
    <w:basedOn w:val="DefaultParagraphFont"/>
    <w:rsid w:val="00FD4280"/>
  </w:style>
  <w:style w:type="character" w:customStyle="1" w:styleId="keyword">
    <w:name w:val="keyword"/>
    <w:basedOn w:val="DefaultParagraphFont"/>
    <w:rsid w:val="00FD4280"/>
  </w:style>
  <w:style w:type="paragraph" w:styleId="ListParagraph">
    <w:name w:val="List Paragraph"/>
    <w:basedOn w:val="Normal"/>
    <w:uiPriority w:val="34"/>
    <w:qFormat/>
    <w:rsid w:val="00BB4F1A"/>
    <w:pPr>
      <w:ind w:left="720"/>
      <w:contextualSpacing/>
    </w:pPr>
  </w:style>
  <w:style w:type="character" w:customStyle="1" w:styleId="Heading2Char">
    <w:name w:val="Heading 2 Char"/>
    <w:link w:val="Heading2"/>
    <w:uiPriority w:val="9"/>
    <w:rsid w:val="008025DA"/>
    <w:rPr>
      <w:rFonts w:ascii="Times New Roman" w:eastAsia="Times New Roman" w:hAnsi="Times New Roman" w:cs="Times New Roman"/>
      <w:b/>
      <w:color w:val="244061"/>
      <w:sz w:val="28"/>
      <w:szCs w:val="26"/>
    </w:rPr>
  </w:style>
  <w:style w:type="paragraph" w:customStyle="1" w:styleId="code">
    <w:name w:val="code"/>
    <w:basedOn w:val="Normal"/>
    <w:link w:val="codeChar"/>
    <w:rsid w:val="007718E6"/>
    <w:rPr>
      <w:rFonts w:ascii="Consolas" w:hAnsi="Consolas"/>
      <w:color w:val="000000"/>
      <w:sz w:val="22"/>
      <w:bdr w:val="none" w:sz="0" w:space="0" w:color="auto" w:frame="1"/>
      <w:shd w:val="clear" w:color="auto" w:fill="FFFFFF"/>
    </w:rPr>
  </w:style>
  <w:style w:type="character" w:customStyle="1" w:styleId="html-attribute-name">
    <w:name w:val="html-attribute-name"/>
    <w:basedOn w:val="DefaultParagraphFont"/>
    <w:rsid w:val="00472E93"/>
  </w:style>
  <w:style w:type="character" w:customStyle="1" w:styleId="codeChar">
    <w:name w:val="code Char"/>
    <w:link w:val="code"/>
    <w:rsid w:val="007718E6"/>
    <w:rPr>
      <w:rFonts w:ascii="Consolas" w:hAnsi="Consolas"/>
      <w:color w:val="000000"/>
      <w:bdr w:val="none" w:sz="0" w:space="0" w:color="auto" w:frame="1"/>
    </w:rPr>
  </w:style>
  <w:style w:type="character" w:customStyle="1" w:styleId="html-attribute-value">
    <w:name w:val="html-attribute-value"/>
    <w:basedOn w:val="DefaultParagraphFont"/>
    <w:rsid w:val="00472E93"/>
  </w:style>
  <w:style w:type="character" w:customStyle="1" w:styleId="Heading1Char">
    <w:name w:val="Heading 1 Char"/>
    <w:link w:val="Heading1"/>
    <w:uiPriority w:val="9"/>
    <w:rsid w:val="000A6E8D"/>
    <w:rPr>
      <w:rFonts w:ascii="Times New Roman" w:eastAsia="Times New Roman" w:hAnsi="Times New Roman" w:cs="Times New Roman"/>
      <w:b/>
      <w:caps/>
      <w:color w:val="E36C0A"/>
      <w:sz w:val="32"/>
      <w:szCs w:val="32"/>
    </w:rPr>
  </w:style>
  <w:style w:type="character" w:customStyle="1" w:styleId="html-doctype">
    <w:name w:val="html-doctype"/>
    <w:basedOn w:val="DefaultParagraphFont"/>
    <w:rsid w:val="001C4EE7"/>
  </w:style>
  <w:style w:type="character" w:customStyle="1" w:styleId="html-tag">
    <w:name w:val="html-tag"/>
    <w:basedOn w:val="DefaultParagraphFont"/>
    <w:rsid w:val="001C4EE7"/>
  </w:style>
  <w:style w:type="paragraph" w:styleId="Header">
    <w:name w:val="header"/>
    <w:basedOn w:val="Normal"/>
    <w:link w:val="HeaderChar"/>
    <w:uiPriority w:val="99"/>
    <w:unhideWhenUsed/>
    <w:rsid w:val="001E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1E32BB"/>
    <w:rPr>
      <w:rFonts w:ascii="Palatino Linotype" w:hAnsi="Palatino Linotype"/>
      <w:sz w:val="26"/>
    </w:rPr>
  </w:style>
  <w:style w:type="paragraph" w:styleId="Footer">
    <w:name w:val="footer"/>
    <w:basedOn w:val="Normal"/>
    <w:link w:val="FooterChar"/>
    <w:uiPriority w:val="99"/>
    <w:unhideWhenUsed/>
    <w:qFormat/>
    <w:rsid w:val="001E32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1E32BB"/>
    <w:rPr>
      <w:rFonts w:ascii="Palatino Linotype" w:hAnsi="Palatino Linotype"/>
      <w:sz w:val="26"/>
    </w:rPr>
  </w:style>
  <w:style w:type="character" w:styleId="Hyperlink">
    <w:name w:val="Hyperlink"/>
    <w:uiPriority w:val="99"/>
    <w:unhideWhenUsed/>
    <w:rsid w:val="00135EBE"/>
    <w:rPr>
      <w:color w:val="0000FF"/>
      <w:u w:val="single"/>
    </w:rPr>
  </w:style>
  <w:style w:type="character" w:customStyle="1" w:styleId="Heading3Char">
    <w:name w:val="Heading 3 Char"/>
    <w:link w:val="Heading3"/>
    <w:uiPriority w:val="9"/>
    <w:rsid w:val="00B1445A"/>
    <w:rPr>
      <w:rFonts w:ascii="Cambria" w:eastAsia="Times New Roman" w:hAnsi="Cambria" w:cs="Times New Roman"/>
      <w:b/>
      <w:color w:val="243F60"/>
      <w:sz w:val="24"/>
      <w:szCs w:val="24"/>
    </w:rPr>
  </w:style>
  <w:style w:type="paragraph" w:styleId="NormalWeb">
    <w:name w:val="Normal (Web)"/>
    <w:basedOn w:val="Normal"/>
    <w:uiPriority w:val="99"/>
    <w:unhideWhenUsed/>
    <w:rsid w:val="00380601"/>
    <w:pPr>
      <w:spacing w:before="100" w:beforeAutospacing="1" w:after="100" w:afterAutospacing="1" w:line="240" w:lineRule="auto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32D42"/>
    <w:rPr>
      <w:rFonts w:ascii="Segoe UI" w:hAnsi="Segoe UI" w:cs="Segoe UI"/>
      <w:sz w:val="18"/>
      <w:szCs w:val="18"/>
    </w:rPr>
  </w:style>
  <w:style w:type="character" w:customStyle="1" w:styleId="hljs-comment">
    <w:name w:val="hljs-comment"/>
    <w:basedOn w:val="DefaultParagraphFont"/>
    <w:rsid w:val="00A938EC"/>
  </w:style>
  <w:style w:type="character" w:customStyle="1" w:styleId="hljs-tag">
    <w:name w:val="hljs-tag"/>
    <w:basedOn w:val="DefaultParagraphFont"/>
    <w:rsid w:val="00A938EC"/>
  </w:style>
  <w:style w:type="character" w:customStyle="1" w:styleId="hljs-name">
    <w:name w:val="hljs-name"/>
    <w:basedOn w:val="DefaultParagraphFont"/>
    <w:rsid w:val="00A938EC"/>
  </w:style>
  <w:style w:type="character" w:customStyle="1" w:styleId="hljs-builtin">
    <w:name w:val="hljs-built_in"/>
    <w:basedOn w:val="DefaultParagraphFont"/>
    <w:rsid w:val="001C41F3"/>
  </w:style>
  <w:style w:type="character" w:customStyle="1" w:styleId="cs">
    <w:name w:val="cs"/>
    <w:basedOn w:val="DefaultParagraphFont"/>
    <w:rsid w:val="001C41F3"/>
  </w:style>
  <w:style w:type="character" w:customStyle="1" w:styleId="hljs-keyword">
    <w:name w:val="hljs-keyword"/>
    <w:basedOn w:val="DefaultParagraphFont"/>
    <w:rsid w:val="001C41F3"/>
  </w:style>
  <w:style w:type="character" w:customStyle="1" w:styleId="hljs-string">
    <w:name w:val="hljs-string"/>
    <w:basedOn w:val="DefaultParagraphFont"/>
    <w:rsid w:val="001C41F3"/>
  </w:style>
  <w:style w:type="character" w:customStyle="1" w:styleId="hljs-attr">
    <w:name w:val="hljs-attr"/>
    <w:basedOn w:val="DefaultParagraphFont"/>
    <w:rsid w:val="00986F94"/>
  </w:style>
  <w:style w:type="character" w:customStyle="1" w:styleId="xml">
    <w:name w:val="xml"/>
    <w:basedOn w:val="DefaultParagraphFont"/>
    <w:rsid w:val="00986D88"/>
  </w:style>
  <w:style w:type="character" w:customStyle="1" w:styleId="hljs-meta">
    <w:name w:val="hljs-meta"/>
    <w:basedOn w:val="DefaultParagraphFont"/>
    <w:rsid w:val="00986D88"/>
  </w:style>
  <w:style w:type="character" w:customStyle="1" w:styleId="hljs-number">
    <w:name w:val="hljs-number"/>
    <w:basedOn w:val="DefaultParagraphFont"/>
    <w:rsid w:val="00303A9D"/>
  </w:style>
  <w:style w:type="character" w:customStyle="1" w:styleId="css">
    <w:name w:val="css"/>
    <w:basedOn w:val="DefaultParagraphFont"/>
    <w:rsid w:val="00303A9D"/>
  </w:style>
  <w:style w:type="character" w:customStyle="1" w:styleId="hljs-selector-tag">
    <w:name w:val="hljs-selector-tag"/>
    <w:basedOn w:val="DefaultParagraphFont"/>
    <w:rsid w:val="00303A9D"/>
  </w:style>
  <w:style w:type="character" w:customStyle="1" w:styleId="hljs-attribute">
    <w:name w:val="hljs-attribute"/>
    <w:basedOn w:val="DefaultParagraphFont"/>
    <w:rsid w:val="00303A9D"/>
  </w:style>
  <w:style w:type="table" w:styleId="TableGrid">
    <w:name w:val="Table Grid"/>
    <w:basedOn w:val="TableNormal"/>
    <w:uiPriority w:val="59"/>
    <w:rsid w:val="00D36A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link w:val="Heading4"/>
    <w:uiPriority w:val="9"/>
    <w:rsid w:val="005D3733"/>
    <w:rPr>
      <w:rFonts w:ascii="Times New Roman" w:eastAsia="Times New Roman" w:hAnsi="Times New Roman" w:cs="Times New Roman"/>
      <w:b/>
      <w:i/>
      <w:iCs/>
      <w:color w:val="C00000"/>
      <w:sz w:val="26"/>
    </w:rPr>
  </w:style>
  <w:style w:type="character" w:customStyle="1" w:styleId="Heading5Char">
    <w:name w:val="Heading 5 Char"/>
    <w:link w:val="Heading5"/>
    <w:uiPriority w:val="9"/>
    <w:rsid w:val="005D3733"/>
    <w:rPr>
      <w:rFonts w:ascii="Times New Roman" w:eastAsia="Times New Roman" w:hAnsi="Times New Roman" w:cs="Times New Roman"/>
      <w:b/>
      <w:color w:val="000000"/>
      <w:sz w:val="24"/>
    </w:rPr>
  </w:style>
  <w:style w:type="paragraph" w:styleId="NoSpacing">
    <w:name w:val="No Spacing"/>
    <w:uiPriority w:val="1"/>
    <w:qFormat/>
    <w:rsid w:val="001E0C55"/>
    <w:rPr>
      <w:color w:val="1F497D"/>
    </w:rPr>
  </w:style>
  <w:style w:type="character" w:styleId="PlaceholderText">
    <w:name w:val="Placeholder Text"/>
    <w:uiPriority w:val="99"/>
    <w:semiHidden/>
    <w:rsid w:val="001E0C5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6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TranThiHang_Lab9.docx</Template>
  <TotalTime>1</TotalTime>
  <Pages>6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Ngô Thị Bích Thúy</dc:creator>
  <cp:keywords/>
  <dc:description/>
  <cp:lastModifiedBy>admin</cp:lastModifiedBy>
  <cp:revision>2</cp:revision>
  <cp:lastPrinted>2021-01-26T02:51:00Z</cp:lastPrinted>
  <dcterms:created xsi:type="dcterms:W3CDTF">2021-10-25T04:48:00Z</dcterms:created>
  <dcterms:modified xsi:type="dcterms:W3CDTF">2021-10-25T04:48:00Z</dcterms:modified>
</cp:coreProperties>
</file>