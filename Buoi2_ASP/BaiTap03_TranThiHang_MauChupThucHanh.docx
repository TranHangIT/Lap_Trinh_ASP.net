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60" w:rsidRPr="00065096" w:rsidRDefault="001E0C55" w:rsidP="001A48AD">
      <w:pPr>
        <w:pStyle w:val="Heading3"/>
        <w:tabs>
          <w:tab w:val="left" w:leader="underscore" w:pos="8505"/>
        </w:tabs>
      </w:pPr>
      <w:proofErr w:type="spellStart"/>
      <w:r w:rsidRPr="00065096">
        <w:t>Họ</w:t>
      </w:r>
      <w:proofErr w:type="spellEnd"/>
      <w:r w:rsidRPr="00065096">
        <w:t xml:space="preserve"> </w:t>
      </w:r>
      <w:proofErr w:type="spellStart"/>
      <w:r w:rsidRPr="00065096">
        <w:t>tên</w:t>
      </w:r>
      <w:proofErr w:type="spellEnd"/>
      <w:r w:rsidRPr="00065096">
        <w:t xml:space="preserve"> </w:t>
      </w:r>
      <w:proofErr w:type="spellStart"/>
      <w:r w:rsidRPr="00065096">
        <w:t>sinh</w:t>
      </w:r>
      <w:proofErr w:type="spellEnd"/>
      <w:r w:rsidRPr="00065096">
        <w:t xml:space="preserve"> </w:t>
      </w:r>
      <w:proofErr w:type="spellStart"/>
      <w:r w:rsidRPr="00065096">
        <w:t>viên</w:t>
      </w:r>
      <w:proofErr w:type="spellEnd"/>
      <w:r w:rsidRPr="00065096">
        <w:t>:</w:t>
      </w:r>
      <w:r w:rsidR="00547D2E" w:rsidRPr="00065096">
        <w:t xml:space="preserve"> </w:t>
      </w:r>
      <w:proofErr w:type="spellStart"/>
      <w:r w:rsidR="00395C37">
        <w:t>Trần</w:t>
      </w:r>
      <w:proofErr w:type="spellEnd"/>
      <w:r w:rsidR="00395C37">
        <w:t xml:space="preserve"> </w:t>
      </w:r>
      <w:proofErr w:type="spellStart"/>
      <w:r w:rsidR="00395C37">
        <w:t>Thị</w:t>
      </w:r>
      <w:proofErr w:type="spellEnd"/>
      <w:r w:rsidR="00395C37">
        <w:t xml:space="preserve"> </w:t>
      </w:r>
      <w:proofErr w:type="spellStart"/>
      <w:r w:rsidR="00395C37">
        <w:t>Hằng</w:t>
      </w:r>
      <w:proofErr w:type="spellEnd"/>
    </w:p>
    <w:p w:rsidR="001E0C55" w:rsidRDefault="001E0C55" w:rsidP="001A48AD">
      <w:pPr>
        <w:tabs>
          <w:tab w:val="left" w:leader="underscore" w:pos="8505"/>
        </w:tabs>
        <w:rPr>
          <w:b/>
        </w:rPr>
      </w:pPr>
      <w:proofErr w:type="spellStart"/>
      <w:r w:rsidRPr="00065096">
        <w:rPr>
          <w:b/>
        </w:rPr>
        <w:t>Mã</w:t>
      </w:r>
      <w:proofErr w:type="spellEnd"/>
      <w:r w:rsidRPr="00065096">
        <w:rPr>
          <w:b/>
        </w:rPr>
        <w:t xml:space="preserve"> </w:t>
      </w:r>
      <w:proofErr w:type="spellStart"/>
      <w:r w:rsidRPr="00065096">
        <w:rPr>
          <w:b/>
        </w:rPr>
        <w:t>sinh</w:t>
      </w:r>
      <w:proofErr w:type="spellEnd"/>
      <w:r w:rsidRPr="00065096">
        <w:rPr>
          <w:b/>
        </w:rPr>
        <w:t xml:space="preserve"> </w:t>
      </w:r>
      <w:proofErr w:type="spellStart"/>
      <w:r w:rsidRPr="00065096">
        <w:rPr>
          <w:b/>
        </w:rPr>
        <w:t>viên</w:t>
      </w:r>
      <w:proofErr w:type="spellEnd"/>
      <w:r w:rsidRPr="00065096">
        <w:rPr>
          <w:b/>
        </w:rPr>
        <w:t xml:space="preserve">: </w:t>
      </w:r>
      <w:r w:rsidR="00395C37">
        <w:rPr>
          <w:b/>
        </w:rPr>
        <w:t>2018602612</w:t>
      </w:r>
    </w:p>
    <w:p w:rsidR="008873B7" w:rsidRDefault="008873B7" w:rsidP="008873B7">
      <w:pPr>
        <w:numPr>
          <w:ilvl w:val="0"/>
          <w:numId w:val="15"/>
        </w:numPr>
        <w:spacing w:before="0" w:after="0"/>
        <w:jc w:val="left"/>
      </w:pP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 w:rsidR="004B66B4">
        <w:t xml:space="preserve"> </w:t>
      </w:r>
      <w:proofErr w:type="spellStart"/>
      <w:r w:rsidR="004B66B4">
        <w:t>khi</w:t>
      </w:r>
      <w:proofErr w:type="spellEnd"/>
      <w:r w:rsidR="004B66B4">
        <w:t xml:space="preserve"> </w:t>
      </w:r>
      <w:proofErr w:type="spellStart"/>
      <w:r w:rsidR="004B66B4">
        <w:t>kích</w:t>
      </w:r>
      <w:proofErr w:type="spellEnd"/>
      <w:r w:rsidR="004B66B4">
        <w:t xml:space="preserve"> </w:t>
      </w:r>
      <w:proofErr w:type="spellStart"/>
      <w:r w:rsidR="004B66B4">
        <w:t>vào</w:t>
      </w:r>
      <w:proofErr w:type="spellEnd"/>
      <w:r w:rsidR="004B66B4">
        <w:t xml:space="preserve"> </w:t>
      </w:r>
      <w:proofErr w:type="spellStart"/>
      <w:r w:rsidR="00395C37">
        <w:t>Học</w:t>
      </w:r>
      <w:proofErr w:type="spellEnd"/>
      <w:r w:rsidR="00395C37">
        <w:t xml:space="preserve"> </w:t>
      </w:r>
      <w:proofErr w:type="spellStart"/>
      <w:r w:rsidR="00395C37">
        <w:t>lập</w:t>
      </w:r>
      <w:proofErr w:type="spellEnd"/>
      <w:r w:rsidR="00395C37">
        <w:t xml:space="preserve"> </w:t>
      </w:r>
      <w:proofErr w:type="spellStart"/>
      <w:r w:rsidR="00395C37">
        <w:t>trình</w:t>
      </w:r>
      <w:proofErr w:type="spellEnd"/>
      <w:r w:rsidR="00395C37">
        <w:t xml:space="preserve"> MVC</w:t>
      </w:r>
    </w:p>
    <w:p w:rsidR="004B66B4" w:rsidRDefault="00395C37" w:rsidP="008873B7">
      <w:pPr>
        <w:spacing w:before="0" w:after="0"/>
        <w:jc w:val="left"/>
      </w:pPr>
      <w:r>
        <w:rPr>
          <w:noProof/>
        </w:rPr>
        <w:drawing>
          <wp:inline distT="0" distB="0" distL="0" distR="0" wp14:anchorId="4E558EF7" wp14:editId="4EC3635A">
            <wp:extent cx="5760720" cy="1460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B7" w:rsidRDefault="008873B7" w:rsidP="008873B7">
      <w:pPr>
        <w:spacing w:before="0" w:after="0"/>
        <w:jc w:val="left"/>
      </w:pPr>
    </w:p>
    <w:p w:rsidR="008873B7" w:rsidRDefault="008873B7" w:rsidP="00B36B2F">
      <w:pPr>
        <w:numPr>
          <w:ilvl w:val="0"/>
          <w:numId w:val="15"/>
        </w:numPr>
        <w:spacing w:before="0" w:after="0"/>
        <w:jc w:val="left"/>
      </w:pP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 w:rsidR="001936A7">
        <w:t>khi</w:t>
      </w:r>
      <w:proofErr w:type="spellEnd"/>
      <w:r w:rsidR="001936A7">
        <w:t xml:space="preserve"> </w:t>
      </w:r>
      <w:proofErr w:type="spellStart"/>
      <w:r w:rsidR="001936A7">
        <w:t>kích</w:t>
      </w:r>
      <w:proofErr w:type="spellEnd"/>
      <w:r w:rsidR="001936A7">
        <w:t xml:space="preserve"> </w:t>
      </w:r>
      <w:proofErr w:type="spellStart"/>
      <w:r w:rsidR="001936A7">
        <w:t>vào</w:t>
      </w:r>
      <w:proofErr w:type="spellEnd"/>
      <w:r w:rsidR="001936A7">
        <w:t xml:space="preserve"> </w:t>
      </w:r>
      <w:proofErr w:type="spellStart"/>
      <w:r w:rsidR="00395C37">
        <w:t>Trang</w:t>
      </w:r>
      <w:proofErr w:type="spellEnd"/>
      <w:r w:rsidR="00395C37">
        <w:t xml:space="preserve"> </w:t>
      </w:r>
      <w:proofErr w:type="spellStart"/>
      <w:r w:rsidR="00395C37">
        <w:t>chủ</w:t>
      </w:r>
      <w:proofErr w:type="spellEnd"/>
    </w:p>
    <w:p w:rsidR="001936A7" w:rsidRDefault="00395C37" w:rsidP="00395C37">
      <w:pPr>
        <w:spacing w:before="0" w:after="0"/>
        <w:ind w:left="360"/>
        <w:jc w:val="left"/>
      </w:pPr>
      <w:r>
        <w:rPr>
          <w:noProof/>
        </w:rPr>
        <w:drawing>
          <wp:inline distT="0" distB="0" distL="0" distR="0" wp14:anchorId="1107F627" wp14:editId="7F5BDB4E">
            <wp:extent cx="5760720" cy="1388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B7" w:rsidRPr="00020993" w:rsidRDefault="008873B7" w:rsidP="00B36B2F">
      <w:pPr>
        <w:numPr>
          <w:ilvl w:val="0"/>
          <w:numId w:val="15"/>
        </w:numPr>
        <w:spacing w:before="0" w:after="0"/>
        <w:jc w:val="left"/>
        <w:rPr>
          <w:b/>
        </w:rPr>
      </w:pP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 w:rsidR="00315CDE">
        <w:t>khi</w:t>
      </w:r>
      <w:proofErr w:type="spellEnd"/>
      <w:r w:rsidR="00315CDE">
        <w:t xml:space="preserve"> </w:t>
      </w:r>
      <w:proofErr w:type="spellStart"/>
      <w:r w:rsidR="00315CDE">
        <w:t>kích</w:t>
      </w:r>
      <w:proofErr w:type="spellEnd"/>
      <w:r w:rsidR="00315CDE">
        <w:t xml:space="preserve"> </w:t>
      </w:r>
      <w:proofErr w:type="spellStart"/>
      <w:r w:rsidR="00315CDE">
        <w:t>nút</w:t>
      </w:r>
      <w:proofErr w:type="spellEnd"/>
      <w:r w:rsidR="00315CDE">
        <w:t xml:space="preserve"> </w:t>
      </w:r>
      <w:proofErr w:type="spellStart"/>
      <w:r w:rsidR="00395C37">
        <w:t>Sinh</w:t>
      </w:r>
      <w:proofErr w:type="spellEnd"/>
      <w:r w:rsidR="00395C37">
        <w:t xml:space="preserve"> </w:t>
      </w:r>
      <w:proofErr w:type="spellStart"/>
      <w:r w:rsidR="00395C37">
        <w:t>Viên</w:t>
      </w:r>
      <w:proofErr w:type="spellEnd"/>
    </w:p>
    <w:p w:rsidR="001E7158" w:rsidRPr="00395C37" w:rsidRDefault="00395C37" w:rsidP="00395C37">
      <w:pPr>
        <w:spacing w:before="0" w:after="0"/>
        <w:jc w:val="left"/>
        <w:rPr>
          <w:b/>
        </w:rPr>
      </w:pPr>
      <w:r>
        <w:rPr>
          <w:noProof/>
        </w:rPr>
        <w:drawing>
          <wp:inline distT="0" distB="0" distL="0" distR="0" wp14:anchorId="43407C23" wp14:editId="72F9AE76">
            <wp:extent cx="5760720" cy="1863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158" w:rsidRPr="00315CDE" w:rsidRDefault="001E7158" w:rsidP="00315CDE">
      <w:pPr>
        <w:spacing w:before="0" w:after="0"/>
        <w:ind w:left="360"/>
        <w:jc w:val="left"/>
      </w:pPr>
    </w:p>
    <w:sectPr w:rsidR="001E7158" w:rsidRPr="00315CDE" w:rsidSect="002E2AD6">
      <w:headerReference w:type="default" r:id="rId10"/>
      <w:footerReference w:type="default" r:id="rId11"/>
      <w:pgSz w:w="11907" w:h="16840" w:code="9"/>
      <w:pgMar w:top="1134" w:right="1134" w:bottom="1134" w:left="1701" w:header="720" w:footer="44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A14" w:rsidRDefault="00075A14" w:rsidP="001E32BB">
      <w:pPr>
        <w:spacing w:after="0" w:line="240" w:lineRule="auto"/>
      </w:pPr>
      <w:r>
        <w:separator/>
      </w:r>
    </w:p>
  </w:endnote>
  <w:endnote w:type="continuationSeparator" w:id="0">
    <w:p w:rsidR="00075A14" w:rsidRDefault="00075A14" w:rsidP="001E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A3" w:rsidRDefault="001A48AD" w:rsidP="00B05BA3">
    <w:pPr>
      <w:pStyle w:val="Header"/>
      <w:pBdr>
        <w:top w:val="single" w:sz="4" w:space="1" w:color="auto"/>
      </w:pBdr>
      <w:rPr>
        <w:sz w:val="24"/>
        <w:szCs w:val="18"/>
      </w:rPr>
    </w:pPr>
    <w:proofErr w:type="spellStart"/>
    <w:r>
      <w:rPr>
        <w:sz w:val="24"/>
        <w:szCs w:val="18"/>
      </w:rPr>
      <w:t>CreateDate</w:t>
    </w:r>
    <w:proofErr w:type="spellEnd"/>
    <w:r>
      <w:rPr>
        <w:sz w:val="24"/>
        <w:szCs w:val="18"/>
      </w:rPr>
      <w:t xml:space="preserve">: </w:t>
    </w:r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CREATEDATE  \@ "M/d/yyyy h:mm:ss am/pm"  \* MERGEFORMAT </w:instrText>
    </w:r>
    <w:r>
      <w:rPr>
        <w:sz w:val="24"/>
        <w:szCs w:val="18"/>
      </w:rPr>
      <w:fldChar w:fldCharType="separate"/>
    </w:r>
    <w:r w:rsidR="00A63A6D">
      <w:rPr>
        <w:noProof/>
        <w:sz w:val="24"/>
        <w:szCs w:val="18"/>
      </w:rPr>
      <w:t>9/20/2021 9:10:00 AM</w:t>
    </w:r>
    <w:r>
      <w:rPr>
        <w:sz w:val="24"/>
        <w:szCs w:val="18"/>
      </w:rPr>
      <w:fldChar w:fldCharType="end"/>
    </w:r>
    <w:r>
      <w:rPr>
        <w:sz w:val="24"/>
        <w:szCs w:val="18"/>
      </w:rPr>
      <w:t xml:space="preserve"> </w:t>
    </w:r>
    <w:r w:rsidR="00B05BA3">
      <w:rPr>
        <w:sz w:val="24"/>
        <w:szCs w:val="18"/>
      </w:rPr>
      <w:t xml:space="preserve">           </w:t>
    </w:r>
    <w:r w:rsidR="003C4A9D">
      <w:rPr>
        <w:sz w:val="24"/>
        <w:szCs w:val="18"/>
      </w:rPr>
      <w:t xml:space="preserve">                               </w:t>
    </w:r>
    <w:proofErr w:type="spellStart"/>
    <w:r>
      <w:rPr>
        <w:sz w:val="24"/>
        <w:szCs w:val="18"/>
      </w:rPr>
      <w:t>UserName</w:t>
    </w:r>
    <w:proofErr w:type="spellEnd"/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USERADDRESS   \* MERGEFORMAT </w:instrText>
    </w:r>
    <w:r>
      <w:rPr>
        <w:sz w:val="24"/>
        <w:szCs w:val="18"/>
      </w:rPr>
      <w:fldChar w:fldCharType="end"/>
    </w:r>
    <w:r>
      <w:rPr>
        <w:sz w:val="24"/>
        <w:szCs w:val="18"/>
      </w:rPr>
      <w:t xml:space="preserve">: </w:t>
    </w:r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USERNAME   \* MERGEFORMAT </w:instrText>
    </w:r>
    <w:r>
      <w:rPr>
        <w:sz w:val="24"/>
        <w:szCs w:val="18"/>
      </w:rPr>
      <w:fldChar w:fldCharType="separate"/>
    </w:r>
    <w:r w:rsidR="00A63A6D">
      <w:rPr>
        <w:noProof/>
        <w:sz w:val="24"/>
        <w:szCs w:val="18"/>
      </w:rPr>
      <w:t>admin</w:t>
    </w:r>
    <w:r>
      <w:rPr>
        <w:sz w:val="24"/>
        <w:szCs w:val="18"/>
      </w:rPr>
      <w:fldChar w:fldCharType="end"/>
    </w:r>
  </w:p>
  <w:p w:rsidR="001E32BB" w:rsidRPr="001E0C55" w:rsidRDefault="001A48AD" w:rsidP="0059647F">
    <w:pPr>
      <w:pStyle w:val="Header"/>
      <w:rPr>
        <w:sz w:val="24"/>
        <w:szCs w:val="18"/>
      </w:rPr>
    </w:pPr>
    <w:r>
      <w:rPr>
        <w:sz w:val="24"/>
        <w:szCs w:val="18"/>
      </w:rPr>
      <w:t xml:space="preserve"> </w:t>
    </w:r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USERADDRESS   \* MERGEFORMAT </w:instrText>
    </w:r>
    <w:r>
      <w:rPr>
        <w:sz w:val="24"/>
        <w:szCs w:val="18"/>
      </w:rPr>
      <w:fldChar w:fldCharType="end"/>
    </w:r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TEMPLATE  \p  \* MERGEFORMAT </w:instrText>
    </w:r>
    <w:r>
      <w:rPr>
        <w:sz w:val="24"/>
        <w:szCs w:val="18"/>
      </w:rPr>
      <w:fldChar w:fldCharType="separate"/>
    </w:r>
    <w:r w:rsidR="00A63A6D">
      <w:rPr>
        <w:noProof/>
        <w:sz w:val="24"/>
        <w:szCs w:val="18"/>
      </w:rPr>
      <w:t>D:\MONHOC-NAM3\LAP_TRINH_CSDL_TREN_WEB\MauFileChupManHinh_BaiThucHanh1.dot</w:t>
    </w:r>
    <w:r>
      <w:rPr>
        <w:sz w:val="24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A14" w:rsidRDefault="00075A14" w:rsidP="001E32BB">
      <w:pPr>
        <w:spacing w:after="0" w:line="240" w:lineRule="auto"/>
      </w:pPr>
      <w:r>
        <w:separator/>
      </w:r>
    </w:p>
  </w:footnote>
  <w:footnote w:type="continuationSeparator" w:id="0">
    <w:p w:rsidR="00075A14" w:rsidRDefault="00075A14" w:rsidP="001E3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47F" w:rsidRPr="001B2D80" w:rsidRDefault="00A63A6D" w:rsidP="001B2D80">
    <w:pPr>
      <w:pStyle w:val="Header"/>
      <w:pBdr>
        <w:bottom w:val="single" w:sz="4" w:space="1" w:color="auto"/>
      </w:pBdr>
      <w:spacing w:after="120"/>
      <w:rPr>
        <w:i/>
        <w:iCs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-121920</wp:posOffset>
          </wp:positionV>
          <wp:extent cx="586740" cy="258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258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855B0">
      <w:rPr>
        <w:i/>
        <w:iCs/>
        <w:sz w:val="24"/>
        <w:szCs w:val="20"/>
      </w:rPr>
      <w:t>Bài</w:t>
    </w:r>
    <w:proofErr w:type="spellEnd"/>
    <w:r w:rsidR="00C855B0">
      <w:rPr>
        <w:i/>
        <w:iCs/>
        <w:sz w:val="24"/>
        <w:szCs w:val="20"/>
      </w:rPr>
      <w:t xml:space="preserve"> </w:t>
    </w:r>
    <w:proofErr w:type="spellStart"/>
    <w:r w:rsidR="00C855B0">
      <w:rPr>
        <w:i/>
        <w:iCs/>
        <w:sz w:val="24"/>
        <w:szCs w:val="20"/>
      </w:rPr>
      <w:t>thực</w:t>
    </w:r>
    <w:proofErr w:type="spellEnd"/>
    <w:r w:rsidR="00C855B0">
      <w:rPr>
        <w:i/>
        <w:iCs/>
        <w:sz w:val="24"/>
        <w:szCs w:val="20"/>
      </w:rPr>
      <w:t xml:space="preserve"> </w:t>
    </w:r>
    <w:proofErr w:type="spellStart"/>
    <w:r w:rsidR="00C855B0">
      <w:rPr>
        <w:i/>
        <w:iCs/>
        <w:sz w:val="24"/>
        <w:szCs w:val="20"/>
      </w:rPr>
      <w:t>hành</w:t>
    </w:r>
    <w:proofErr w:type="spellEnd"/>
    <w:r w:rsidR="00C855B0">
      <w:rPr>
        <w:i/>
        <w:iCs/>
        <w:sz w:val="24"/>
        <w:szCs w:val="20"/>
      </w:rPr>
      <w:t xml:space="preserve"> </w:t>
    </w:r>
    <w:proofErr w:type="spellStart"/>
    <w:r w:rsidR="00C855B0">
      <w:rPr>
        <w:i/>
        <w:iCs/>
        <w:sz w:val="24"/>
        <w:szCs w:val="20"/>
      </w:rPr>
      <w:t>số</w:t>
    </w:r>
    <w:proofErr w:type="spellEnd"/>
    <w:r w:rsidR="00C855B0">
      <w:rPr>
        <w:i/>
        <w:iCs/>
        <w:sz w:val="24"/>
        <w:szCs w:val="20"/>
      </w:rPr>
      <w:t xml:space="preserve"> </w:t>
    </w:r>
    <w:r w:rsidR="00C50DF9">
      <w:rPr>
        <w:i/>
        <w:iCs/>
        <w:sz w:val="24"/>
        <w:szCs w:val="20"/>
      </w:rPr>
      <w:t>5</w:t>
    </w:r>
    <w:r w:rsidR="000125E3">
      <w:rPr>
        <w:i/>
        <w:iCs/>
        <w:sz w:val="24"/>
        <w:szCs w:val="20"/>
      </w:rPr>
      <w:t xml:space="preserve">_Lập </w:t>
    </w:r>
    <w:proofErr w:type="spellStart"/>
    <w:r w:rsidR="000125E3">
      <w:rPr>
        <w:i/>
        <w:iCs/>
        <w:sz w:val="24"/>
        <w:szCs w:val="20"/>
      </w:rPr>
      <w:t>trình</w:t>
    </w:r>
    <w:proofErr w:type="spellEnd"/>
    <w:r w:rsidR="000125E3">
      <w:rPr>
        <w:i/>
        <w:iCs/>
        <w:sz w:val="24"/>
        <w:szCs w:val="20"/>
      </w:rPr>
      <w:t xml:space="preserve"> UD CSDL </w:t>
    </w:r>
    <w:proofErr w:type="spellStart"/>
    <w:r w:rsidR="000125E3">
      <w:rPr>
        <w:i/>
        <w:iCs/>
        <w:sz w:val="24"/>
        <w:szCs w:val="20"/>
      </w:rPr>
      <w:t>trên</w:t>
    </w:r>
    <w:proofErr w:type="spellEnd"/>
    <w:r w:rsidR="000125E3">
      <w:rPr>
        <w:i/>
        <w:iCs/>
        <w:sz w:val="24"/>
        <w:szCs w:val="20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5CF"/>
    <w:multiLevelType w:val="hybridMultilevel"/>
    <w:tmpl w:val="B706D0E0"/>
    <w:lvl w:ilvl="0" w:tplc="A176BB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C0D"/>
    <w:multiLevelType w:val="hybridMultilevel"/>
    <w:tmpl w:val="1C66E61A"/>
    <w:lvl w:ilvl="0" w:tplc="9A648FF4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66D"/>
    <w:multiLevelType w:val="multilevel"/>
    <w:tmpl w:val="285EE0F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11027C"/>
    <w:multiLevelType w:val="hybridMultilevel"/>
    <w:tmpl w:val="EBC6BFB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701006"/>
    <w:multiLevelType w:val="hybridMultilevel"/>
    <w:tmpl w:val="5C325778"/>
    <w:lvl w:ilvl="0" w:tplc="189C7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27A54"/>
    <w:multiLevelType w:val="hybridMultilevel"/>
    <w:tmpl w:val="8C205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954FE"/>
    <w:multiLevelType w:val="hybridMultilevel"/>
    <w:tmpl w:val="ADA4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85C1F"/>
    <w:multiLevelType w:val="hybridMultilevel"/>
    <w:tmpl w:val="B706D0E0"/>
    <w:lvl w:ilvl="0" w:tplc="A176BB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C37143"/>
    <w:multiLevelType w:val="hybridMultilevel"/>
    <w:tmpl w:val="CF3CC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93568"/>
    <w:multiLevelType w:val="hybridMultilevel"/>
    <w:tmpl w:val="A1AE1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DB78E6"/>
    <w:multiLevelType w:val="hybridMultilevel"/>
    <w:tmpl w:val="ADFAC2DA"/>
    <w:lvl w:ilvl="0" w:tplc="E3780EF2">
      <w:start w:val="1"/>
      <w:numFmt w:val="decimal"/>
      <w:pStyle w:val="Heading4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FDE6D47"/>
    <w:multiLevelType w:val="hybridMultilevel"/>
    <w:tmpl w:val="ADA4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745AA"/>
    <w:multiLevelType w:val="hybridMultilevel"/>
    <w:tmpl w:val="46ACC5D4"/>
    <w:lvl w:ilvl="0" w:tplc="92C41524">
      <w:start w:val="1"/>
      <w:numFmt w:val="decimal"/>
      <w:pStyle w:val="Heading2"/>
      <w:lvlText w:val="Bài tập 10.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z w:val="28"/>
        <w:u w:val="single" w:color="17365D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4"/>
  </w:num>
  <w:num w:numId="15">
    <w:abstractNumId w:val="7"/>
  </w:num>
  <w:num w:numId="16">
    <w:abstractNumId w:val="0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6D"/>
    <w:rsid w:val="00007BB7"/>
    <w:rsid w:val="000125E3"/>
    <w:rsid w:val="0001314F"/>
    <w:rsid w:val="00020993"/>
    <w:rsid w:val="00023665"/>
    <w:rsid w:val="00023D84"/>
    <w:rsid w:val="00042E50"/>
    <w:rsid w:val="00065096"/>
    <w:rsid w:val="00075A14"/>
    <w:rsid w:val="00076C57"/>
    <w:rsid w:val="00082117"/>
    <w:rsid w:val="00082DF1"/>
    <w:rsid w:val="00084C10"/>
    <w:rsid w:val="00092D6F"/>
    <w:rsid w:val="000A30D6"/>
    <w:rsid w:val="000A6E8D"/>
    <w:rsid w:val="000A7056"/>
    <w:rsid w:val="000A7AF0"/>
    <w:rsid w:val="000B3879"/>
    <w:rsid w:val="000B6B20"/>
    <w:rsid w:val="000D03EA"/>
    <w:rsid w:val="000D6FF0"/>
    <w:rsid w:val="0011177E"/>
    <w:rsid w:val="001235DF"/>
    <w:rsid w:val="00123AC9"/>
    <w:rsid w:val="00135EBE"/>
    <w:rsid w:val="001469C1"/>
    <w:rsid w:val="0016483A"/>
    <w:rsid w:val="00181102"/>
    <w:rsid w:val="001936A7"/>
    <w:rsid w:val="001A48AD"/>
    <w:rsid w:val="001B030D"/>
    <w:rsid w:val="001B2D80"/>
    <w:rsid w:val="001C41F3"/>
    <w:rsid w:val="001C4EE7"/>
    <w:rsid w:val="001E021A"/>
    <w:rsid w:val="001E0C55"/>
    <w:rsid w:val="001E21A7"/>
    <w:rsid w:val="001E32BB"/>
    <w:rsid w:val="001E369A"/>
    <w:rsid w:val="001E7158"/>
    <w:rsid w:val="001F1AC3"/>
    <w:rsid w:val="00202B57"/>
    <w:rsid w:val="0021135C"/>
    <w:rsid w:val="00215BC9"/>
    <w:rsid w:val="00216D21"/>
    <w:rsid w:val="00235325"/>
    <w:rsid w:val="00235CF6"/>
    <w:rsid w:val="0024088D"/>
    <w:rsid w:val="00253081"/>
    <w:rsid w:val="00256B8E"/>
    <w:rsid w:val="00277834"/>
    <w:rsid w:val="002831F8"/>
    <w:rsid w:val="002838F3"/>
    <w:rsid w:val="00292549"/>
    <w:rsid w:val="002952C1"/>
    <w:rsid w:val="002C6712"/>
    <w:rsid w:val="002E2AD6"/>
    <w:rsid w:val="002F6B83"/>
    <w:rsid w:val="00303A9D"/>
    <w:rsid w:val="00315CDE"/>
    <w:rsid w:val="003166BA"/>
    <w:rsid w:val="00324596"/>
    <w:rsid w:val="00380601"/>
    <w:rsid w:val="00395C37"/>
    <w:rsid w:val="003C4A9D"/>
    <w:rsid w:val="003D1FDA"/>
    <w:rsid w:val="003F7FCB"/>
    <w:rsid w:val="004006BF"/>
    <w:rsid w:val="0040682D"/>
    <w:rsid w:val="004077E0"/>
    <w:rsid w:val="004151A0"/>
    <w:rsid w:val="004312CC"/>
    <w:rsid w:val="00434F38"/>
    <w:rsid w:val="00451436"/>
    <w:rsid w:val="004542F2"/>
    <w:rsid w:val="00467F72"/>
    <w:rsid w:val="00472E93"/>
    <w:rsid w:val="00487194"/>
    <w:rsid w:val="004876C0"/>
    <w:rsid w:val="004908F2"/>
    <w:rsid w:val="004931BA"/>
    <w:rsid w:val="004B663F"/>
    <w:rsid w:val="004B66B4"/>
    <w:rsid w:val="004B6ED3"/>
    <w:rsid w:val="004D4D4C"/>
    <w:rsid w:val="0050048F"/>
    <w:rsid w:val="00510769"/>
    <w:rsid w:val="005233D2"/>
    <w:rsid w:val="0053299C"/>
    <w:rsid w:val="005355AE"/>
    <w:rsid w:val="005459E2"/>
    <w:rsid w:val="00547D2E"/>
    <w:rsid w:val="00550C9D"/>
    <w:rsid w:val="00557DD7"/>
    <w:rsid w:val="005818B6"/>
    <w:rsid w:val="0058258C"/>
    <w:rsid w:val="0059647F"/>
    <w:rsid w:val="005A33D8"/>
    <w:rsid w:val="005B160C"/>
    <w:rsid w:val="005B3F7F"/>
    <w:rsid w:val="005C1A0C"/>
    <w:rsid w:val="005D3733"/>
    <w:rsid w:val="005D6D00"/>
    <w:rsid w:val="005E6BD9"/>
    <w:rsid w:val="006176A9"/>
    <w:rsid w:val="00636BE4"/>
    <w:rsid w:val="00643CF4"/>
    <w:rsid w:val="00645880"/>
    <w:rsid w:val="00651C67"/>
    <w:rsid w:val="00673A96"/>
    <w:rsid w:val="00677961"/>
    <w:rsid w:val="00682FBF"/>
    <w:rsid w:val="00685407"/>
    <w:rsid w:val="00686700"/>
    <w:rsid w:val="0069109E"/>
    <w:rsid w:val="006C5306"/>
    <w:rsid w:val="006D26A8"/>
    <w:rsid w:val="006E2899"/>
    <w:rsid w:val="006E75DC"/>
    <w:rsid w:val="006F2EDD"/>
    <w:rsid w:val="006F5218"/>
    <w:rsid w:val="006F7731"/>
    <w:rsid w:val="00703ACC"/>
    <w:rsid w:val="00715C6F"/>
    <w:rsid w:val="00732D42"/>
    <w:rsid w:val="00755436"/>
    <w:rsid w:val="0076475D"/>
    <w:rsid w:val="007718E6"/>
    <w:rsid w:val="00777324"/>
    <w:rsid w:val="007773C6"/>
    <w:rsid w:val="00787FB2"/>
    <w:rsid w:val="00787FD3"/>
    <w:rsid w:val="007C5110"/>
    <w:rsid w:val="007D78DA"/>
    <w:rsid w:val="007F6DB6"/>
    <w:rsid w:val="008023B8"/>
    <w:rsid w:val="008025DA"/>
    <w:rsid w:val="008325C5"/>
    <w:rsid w:val="00855281"/>
    <w:rsid w:val="00871F60"/>
    <w:rsid w:val="008873B7"/>
    <w:rsid w:val="0089175D"/>
    <w:rsid w:val="008A10DB"/>
    <w:rsid w:val="008A5230"/>
    <w:rsid w:val="008B1B7F"/>
    <w:rsid w:val="008C62D0"/>
    <w:rsid w:val="008D6A3E"/>
    <w:rsid w:val="008E0E12"/>
    <w:rsid w:val="00917B4F"/>
    <w:rsid w:val="00936FE5"/>
    <w:rsid w:val="00986D88"/>
    <w:rsid w:val="00986F94"/>
    <w:rsid w:val="009A1DEA"/>
    <w:rsid w:val="009A4D8D"/>
    <w:rsid w:val="009A5F10"/>
    <w:rsid w:val="009A61B5"/>
    <w:rsid w:val="009B1F8B"/>
    <w:rsid w:val="009C3F61"/>
    <w:rsid w:val="009C5EC5"/>
    <w:rsid w:val="009C6A8E"/>
    <w:rsid w:val="009D24C4"/>
    <w:rsid w:val="009D4F56"/>
    <w:rsid w:val="009F368B"/>
    <w:rsid w:val="00A2124A"/>
    <w:rsid w:val="00A47238"/>
    <w:rsid w:val="00A51A0C"/>
    <w:rsid w:val="00A51E05"/>
    <w:rsid w:val="00A54288"/>
    <w:rsid w:val="00A5517C"/>
    <w:rsid w:val="00A60031"/>
    <w:rsid w:val="00A63A6D"/>
    <w:rsid w:val="00A66B98"/>
    <w:rsid w:val="00A740E2"/>
    <w:rsid w:val="00A938EC"/>
    <w:rsid w:val="00A940C1"/>
    <w:rsid w:val="00AA5A79"/>
    <w:rsid w:val="00AB354D"/>
    <w:rsid w:val="00AB6A74"/>
    <w:rsid w:val="00AB7043"/>
    <w:rsid w:val="00AC01F9"/>
    <w:rsid w:val="00AE0AD2"/>
    <w:rsid w:val="00AE2C0D"/>
    <w:rsid w:val="00AF6683"/>
    <w:rsid w:val="00B05BA3"/>
    <w:rsid w:val="00B10FD9"/>
    <w:rsid w:val="00B1445A"/>
    <w:rsid w:val="00B35694"/>
    <w:rsid w:val="00B36B2F"/>
    <w:rsid w:val="00B41880"/>
    <w:rsid w:val="00B451A2"/>
    <w:rsid w:val="00B56B2B"/>
    <w:rsid w:val="00B6734B"/>
    <w:rsid w:val="00B77E44"/>
    <w:rsid w:val="00B81016"/>
    <w:rsid w:val="00B81561"/>
    <w:rsid w:val="00BB2812"/>
    <w:rsid w:val="00BB4F1A"/>
    <w:rsid w:val="00BC0518"/>
    <w:rsid w:val="00BC72A8"/>
    <w:rsid w:val="00BD6451"/>
    <w:rsid w:val="00BE7418"/>
    <w:rsid w:val="00C1207E"/>
    <w:rsid w:val="00C17491"/>
    <w:rsid w:val="00C30AD8"/>
    <w:rsid w:val="00C50DF9"/>
    <w:rsid w:val="00C607AE"/>
    <w:rsid w:val="00C6235B"/>
    <w:rsid w:val="00C6419B"/>
    <w:rsid w:val="00C855B0"/>
    <w:rsid w:val="00C923E6"/>
    <w:rsid w:val="00C972B6"/>
    <w:rsid w:val="00CB4F04"/>
    <w:rsid w:val="00CC401D"/>
    <w:rsid w:val="00CC5982"/>
    <w:rsid w:val="00CD6962"/>
    <w:rsid w:val="00CF63DE"/>
    <w:rsid w:val="00D02DDE"/>
    <w:rsid w:val="00D36A9D"/>
    <w:rsid w:val="00D46C54"/>
    <w:rsid w:val="00D56409"/>
    <w:rsid w:val="00D67202"/>
    <w:rsid w:val="00D75A43"/>
    <w:rsid w:val="00D81E65"/>
    <w:rsid w:val="00D879FA"/>
    <w:rsid w:val="00DA3CA2"/>
    <w:rsid w:val="00DC2272"/>
    <w:rsid w:val="00DE2DCB"/>
    <w:rsid w:val="00DF6B1E"/>
    <w:rsid w:val="00E07B35"/>
    <w:rsid w:val="00E14EA6"/>
    <w:rsid w:val="00E77699"/>
    <w:rsid w:val="00EA7924"/>
    <w:rsid w:val="00EB4642"/>
    <w:rsid w:val="00EC3E90"/>
    <w:rsid w:val="00EE6389"/>
    <w:rsid w:val="00EF19A5"/>
    <w:rsid w:val="00EF7809"/>
    <w:rsid w:val="00F0476C"/>
    <w:rsid w:val="00F173BF"/>
    <w:rsid w:val="00F20037"/>
    <w:rsid w:val="00F37D48"/>
    <w:rsid w:val="00F4192A"/>
    <w:rsid w:val="00F4728F"/>
    <w:rsid w:val="00F80E38"/>
    <w:rsid w:val="00F80E5C"/>
    <w:rsid w:val="00FB0A2A"/>
    <w:rsid w:val="00FD299E"/>
    <w:rsid w:val="00FD4280"/>
    <w:rsid w:val="00FD5B26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8973C"/>
  <w15:chartTrackingRefBased/>
  <w15:docId w15:val="{FBDED7B9-59DF-4923-AD95-5F3AB417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5DA"/>
    <w:pPr>
      <w:spacing w:before="60" w:after="60" w:line="312" w:lineRule="auto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E8D"/>
    <w:pPr>
      <w:keepNext/>
      <w:keepLines/>
      <w:numPr>
        <w:numId w:val="1"/>
      </w:numPr>
      <w:spacing w:before="240" w:after="240"/>
      <w:jc w:val="center"/>
      <w:outlineLvl w:val="0"/>
    </w:pPr>
    <w:rPr>
      <w:rFonts w:eastAsia="Times New Roman"/>
      <w:b/>
      <w:caps/>
      <w:color w:val="E36C0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5DA"/>
    <w:pPr>
      <w:keepNext/>
      <w:keepLines/>
      <w:numPr>
        <w:numId w:val="2"/>
      </w:numPr>
      <w:spacing w:before="120" w:after="120"/>
      <w:outlineLvl w:val="1"/>
    </w:pPr>
    <w:rPr>
      <w:rFonts w:eastAsia="Times New Roman"/>
      <w:b/>
      <w:color w:val="24406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194"/>
    <w:pPr>
      <w:keepNext/>
      <w:keepLines/>
      <w:spacing w:before="120" w:after="120"/>
      <w:outlineLvl w:val="2"/>
    </w:pPr>
    <w:rPr>
      <w:rFonts w:ascii="Cambria" w:eastAsia="Times New Roman" w:hAnsi="Cambria"/>
      <w:b/>
      <w:color w:val="243F6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733"/>
    <w:pPr>
      <w:keepNext/>
      <w:keepLines/>
      <w:numPr>
        <w:numId w:val="3"/>
      </w:numPr>
      <w:spacing w:before="40" w:after="0"/>
      <w:outlineLvl w:val="3"/>
    </w:pPr>
    <w:rPr>
      <w:rFonts w:eastAsia="Times New Roman"/>
      <w:b/>
      <w:i/>
      <w:iCs/>
      <w:color w:val="C0000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3733"/>
    <w:pPr>
      <w:keepNext/>
      <w:keepLines/>
      <w:numPr>
        <w:numId w:val="4"/>
      </w:numPr>
      <w:spacing w:before="40" w:after="0"/>
      <w:outlineLvl w:val="4"/>
    </w:pPr>
    <w:rPr>
      <w:rFonts w:eastAsia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A5A79"/>
    <w:rPr>
      <w:b/>
      <w:bCs/>
    </w:rPr>
  </w:style>
  <w:style w:type="character" w:customStyle="1" w:styleId="jlqj4b">
    <w:name w:val="jlqj4b"/>
    <w:basedOn w:val="DefaultParagraphFont"/>
    <w:rsid w:val="00AA5A79"/>
  </w:style>
  <w:style w:type="character" w:customStyle="1" w:styleId="string">
    <w:name w:val="string"/>
    <w:basedOn w:val="DefaultParagraphFont"/>
    <w:rsid w:val="00FD4280"/>
  </w:style>
  <w:style w:type="character" w:customStyle="1" w:styleId="keyword">
    <w:name w:val="keyword"/>
    <w:basedOn w:val="DefaultParagraphFont"/>
    <w:rsid w:val="00FD4280"/>
  </w:style>
  <w:style w:type="paragraph" w:styleId="ListParagraph">
    <w:name w:val="List Paragraph"/>
    <w:basedOn w:val="Normal"/>
    <w:uiPriority w:val="34"/>
    <w:qFormat/>
    <w:rsid w:val="00BB4F1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8025DA"/>
    <w:rPr>
      <w:rFonts w:ascii="Times New Roman" w:eastAsia="Times New Roman" w:hAnsi="Times New Roman" w:cs="Times New Roman"/>
      <w:b/>
      <w:color w:val="244061"/>
      <w:sz w:val="28"/>
      <w:szCs w:val="26"/>
    </w:rPr>
  </w:style>
  <w:style w:type="paragraph" w:customStyle="1" w:styleId="code">
    <w:name w:val="code"/>
    <w:basedOn w:val="Normal"/>
    <w:link w:val="codeChar"/>
    <w:rsid w:val="007718E6"/>
    <w:rPr>
      <w:rFonts w:ascii="Consolas" w:hAnsi="Consolas"/>
      <w:color w:val="000000"/>
      <w:sz w:val="22"/>
      <w:bdr w:val="none" w:sz="0" w:space="0" w:color="auto" w:frame="1"/>
      <w:shd w:val="clear" w:color="auto" w:fill="FFFFFF"/>
    </w:rPr>
  </w:style>
  <w:style w:type="character" w:customStyle="1" w:styleId="html-attribute-name">
    <w:name w:val="html-attribute-name"/>
    <w:basedOn w:val="DefaultParagraphFont"/>
    <w:rsid w:val="00472E93"/>
  </w:style>
  <w:style w:type="character" w:customStyle="1" w:styleId="codeChar">
    <w:name w:val="code Char"/>
    <w:link w:val="code"/>
    <w:rsid w:val="007718E6"/>
    <w:rPr>
      <w:rFonts w:ascii="Consolas" w:hAnsi="Consolas"/>
      <w:color w:val="000000"/>
      <w:bdr w:val="none" w:sz="0" w:space="0" w:color="auto" w:frame="1"/>
    </w:rPr>
  </w:style>
  <w:style w:type="character" w:customStyle="1" w:styleId="html-attribute-value">
    <w:name w:val="html-attribute-value"/>
    <w:basedOn w:val="DefaultParagraphFont"/>
    <w:rsid w:val="00472E93"/>
  </w:style>
  <w:style w:type="character" w:customStyle="1" w:styleId="Heading1Char">
    <w:name w:val="Heading 1 Char"/>
    <w:link w:val="Heading1"/>
    <w:uiPriority w:val="9"/>
    <w:rsid w:val="000A6E8D"/>
    <w:rPr>
      <w:rFonts w:ascii="Times New Roman" w:eastAsia="Times New Roman" w:hAnsi="Times New Roman" w:cs="Times New Roman"/>
      <w:b/>
      <w:caps/>
      <w:color w:val="E36C0A"/>
      <w:sz w:val="32"/>
      <w:szCs w:val="32"/>
    </w:rPr>
  </w:style>
  <w:style w:type="character" w:customStyle="1" w:styleId="html-doctype">
    <w:name w:val="html-doctype"/>
    <w:basedOn w:val="DefaultParagraphFont"/>
    <w:rsid w:val="001C4EE7"/>
  </w:style>
  <w:style w:type="character" w:customStyle="1" w:styleId="html-tag">
    <w:name w:val="html-tag"/>
    <w:basedOn w:val="DefaultParagraphFont"/>
    <w:rsid w:val="001C4EE7"/>
  </w:style>
  <w:style w:type="paragraph" w:styleId="Header">
    <w:name w:val="header"/>
    <w:basedOn w:val="Normal"/>
    <w:link w:val="HeaderChar"/>
    <w:uiPriority w:val="99"/>
    <w:unhideWhenUsed/>
    <w:rsid w:val="001E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E32BB"/>
    <w:rPr>
      <w:rFonts w:ascii="Palatino Linotype" w:hAnsi="Palatino Linotype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1E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E32BB"/>
    <w:rPr>
      <w:rFonts w:ascii="Palatino Linotype" w:hAnsi="Palatino Linotype"/>
      <w:sz w:val="26"/>
    </w:rPr>
  </w:style>
  <w:style w:type="character" w:styleId="Hyperlink">
    <w:name w:val="Hyperlink"/>
    <w:uiPriority w:val="99"/>
    <w:unhideWhenUsed/>
    <w:rsid w:val="00135EBE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B1445A"/>
    <w:rPr>
      <w:rFonts w:ascii="Cambria" w:eastAsia="Times New Roman" w:hAnsi="Cambria" w:cs="Times New Roman"/>
      <w:b/>
      <w:color w:val="243F6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80601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32D42"/>
    <w:rPr>
      <w:rFonts w:ascii="Segoe UI" w:hAnsi="Segoe UI" w:cs="Segoe UI"/>
      <w:sz w:val="18"/>
      <w:szCs w:val="18"/>
    </w:rPr>
  </w:style>
  <w:style w:type="character" w:customStyle="1" w:styleId="hljs-comment">
    <w:name w:val="hljs-comment"/>
    <w:basedOn w:val="DefaultParagraphFont"/>
    <w:rsid w:val="00A938EC"/>
  </w:style>
  <w:style w:type="character" w:customStyle="1" w:styleId="hljs-tag">
    <w:name w:val="hljs-tag"/>
    <w:basedOn w:val="DefaultParagraphFont"/>
    <w:rsid w:val="00A938EC"/>
  </w:style>
  <w:style w:type="character" w:customStyle="1" w:styleId="hljs-name">
    <w:name w:val="hljs-name"/>
    <w:basedOn w:val="DefaultParagraphFont"/>
    <w:rsid w:val="00A938EC"/>
  </w:style>
  <w:style w:type="character" w:customStyle="1" w:styleId="hljs-builtin">
    <w:name w:val="hljs-built_in"/>
    <w:basedOn w:val="DefaultParagraphFont"/>
    <w:rsid w:val="001C41F3"/>
  </w:style>
  <w:style w:type="character" w:customStyle="1" w:styleId="cs">
    <w:name w:val="cs"/>
    <w:basedOn w:val="DefaultParagraphFont"/>
    <w:rsid w:val="001C41F3"/>
  </w:style>
  <w:style w:type="character" w:customStyle="1" w:styleId="hljs-keyword">
    <w:name w:val="hljs-keyword"/>
    <w:basedOn w:val="DefaultParagraphFont"/>
    <w:rsid w:val="001C41F3"/>
  </w:style>
  <w:style w:type="character" w:customStyle="1" w:styleId="hljs-string">
    <w:name w:val="hljs-string"/>
    <w:basedOn w:val="DefaultParagraphFont"/>
    <w:rsid w:val="001C41F3"/>
  </w:style>
  <w:style w:type="character" w:customStyle="1" w:styleId="hljs-attr">
    <w:name w:val="hljs-attr"/>
    <w:basedOn w:val="DefaultParagraphFont"/>
    <w:rsid w:val="00986F94"/>
  </w:style>
  <w:style w:type="character" w:customStyle="1" w:styleId="xml">
    <w:name w:val="xml"/>
    <w:basedOn w:val="DefaultParagraphFont"/>
    <w:rsid w:val="00986D88"/>
  </w:style>
  <w:style w:type="character" w:customStyle="1" w:styleId="hljs-meta">
    <w:name w:val="hljs-meta"/>
    <w:basedOn w:val="DefaultParagraphFont"/>
    <w:rsid w:val="00986D88"/>
  </w:style>
  <w:style w:type="character" w:customStyle="1" w:styleId="hljs-number">
    <w:name w:val="hljs-number"/>
    <w:basedOn w:val="DefaultParagraphFont"/>
    <w:rsid w:val="00303A9D"/>
  </w:style>
  <w:style w:type="character" w:customStyle="1" w:styleId="css">
    <w:name w:val="css"/>
    <w:basedOn w:val="DefaultParagraphFont"/>
    <w:rsid w:val="00303A9D"/>
  </w:style>
  <w:style w:type="character" w:customStyle="1" w:styleId="hljs-selector-tag">
    <w:name w:val="hljs-selector-tag"/>
    <w:basedOn w:val="DefaultParagraphFont"/>
    <w:rsid w:val="00303A9D"/>
  </w:style>
  <w:style w:type="character" w:customStyle="1" w:styleId="hljs-attribute">
    <w:name w:val="hljs-attribute"/>
    <w:basedOn w:val="DefaultParagraphFont"/>
    <w:rsid w:val="00303A9D"/>
  </w:style>
  <w:style w:type="table" w:styleId="TableGrid">
    <w:name w:val="Table Grid"/>
    <w:basedOn w:val="TableNormal"/>
    <w:uiPriority w:val="59"/>
    <w:rsid w:val="00D36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uiPriority w:val="9"/>
    <w:rsid w:val="005D3733"/>
    <w:rPr>
      <w:rFonts w:ascii="Times New Roman" w:eastAsia="Times New Roman" w:hAnsi="Times New Roman" w:cs="Times New Roman"/>
      <w:b/>
      <w:i/>
      <w:iCs/>
      <w:color w:val="C00000"/>
      <w:sz w:val="26"/>
    </w:rPr>
  </w:style>
  <w:style w:type="character" w:customStyle="1" w:styleId="Heading5Char">
    <w:name w:val="Heading 5 Char"/>
    <w:link w:val="Heading5"/>
    <w:uiPriority w:val="9"/>
    <w:rsid w:val="005D3733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1E0C55"/>
    <w:rPr>
      <w:color w:val="1F497D"/>
    </w:rPr>
  </w:style>
  <w:style w:type="character" w:styleId="PlaceholderText">
    <w:name w:val="Placeholder Text"/>
    <w:uiPriority w:val="99"/>
    <w:semiHidden/>
    <w:rsid w:val="001E0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NHOC-NAM3\LAP_TRINH_CSDL_TREN_WEB\MauFileChupManHinh_BaiThucHanh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MauFileChupManHinh_BaiThucHanh1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2021-01-26T17:51:00Z</cp:lastPrinted>
  <dcterms:created xsi:type="dcterms:W3CDTF">2021-09-20T16:19:00Z</dcterms:created>
  <dcterms:modified xsi:type="dcterms:W3CDTF">2021-09-20T16:19:00Z</dcterms:modified>
</cp:coreProperties>
</file>